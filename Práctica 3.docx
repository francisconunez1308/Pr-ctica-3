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760" w:rsidRDefault="00164760" w:rsidP="00164760">
      <w:pPr>
        <w:pStyle w:val="Ttulo1"/>
        <w:jc w:val="center"/>
        <w:rPr>
          <w:sz w:val="40"/>
        </w:rPr>
      </w:pPr>
      <w:r w:rsidRPr="00164760">
        <w:rPr>
          <w:sz w:val="40"/>
        </w:rPr>
        <w:t>Práctica 3.Solución de problemas y Algoritmos.</w:t>
      </w:r>
    </w:p>
    <w:p w:rsidR="00164760" w:rsidRDefault="00164760" w:rsidP="00164760">
      <w:pPr>
        <w:jc w:val="center"/>
        <w:rPr>
          <w:noProof/>
        </w:rPr>
      </w:pPr>
    </w:p>
    <w:p w:rsidR="00164760" w:rsidRDefault="00164760" w:rsidP="00164760">
      <w:pPr>
        <w:jc w:val="center"/>
      </w:pPr>
      <w:r>
        <w:rPr>
          <w:noProof/>
        </w:rPr>
        <w:drawing>
          <wp:inline distT="0" distB="0" distL="0" distR="0">
            <wp:extent cx="2708694" cy="3211412"/>
            <wp:effectExtent l="0" t="0" r="0" b="8255"/>
            <wp:docPr id="2" name="Imagen 2" descr="Resultado de imagen para logo fi una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logo fi unam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438" cy="3217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760" w:rsidRDefault="00164760" w:rsidP="00164760">
      <w:pPr>
        <w:jc w:val="center"/>
      </w:pPr>
    </w:p>
    <w:p w:rsidR="00164760" w:rsidRPr="00164760" w:rsidRDefault="00164760" w:rsidP="00164760">
      <w:pPr>
        <w:spacing w:line="360" w:lineRule="auto"/>
        <w:jc w:val="both"/>
        <w:rPr>
          <w:rFonts w:ascii="Arial" w:hAnsi="Arial" w:cs="Arial"/>
          <w:sz w:val="24"/>
        </w:rPr>
      </w:pPr>
      <w:r w:rsidRPr="00164760">
        <w:rPr>
          <w:rFonts w:ascii="Arial" w:hAnsi="Arial" w:cs="Arial"/>
          <w:sz w:val="24"/>
        </w:rPr>
        <w:t xml:space="preserve">Objetivo:  Elaborar algoritmos correctos y eficientes en la solución de problemas siguiendo las etapas de Análisis y Diseño pertenecientes al Ciclo de vida del software. </w:t>
      </w:r>
    </w:p>
    <w:p w:rsidR="00164760" w:rsidRDefault="00164760" w:rsidP="00164760">
      <w:pPr>
        <w:spacing w:line="360" w:lineRule="auto"/>
        <w:jc w:val="both"/>
        <w:rPr>
          <w:rFonts w:ascii="Arial" w:hAnsi="Arial" w:cs="Arial"/>
          <w:sz w:val="24"/>
        </w:rPr>
      </w:pPr>
      <w:r w:rsidRPr="00164760">
        <w:rPr>
          <w:rFonts w:ascii="Arial" w:hAnsi="Arial" w:cs="Arial"/>
          <w:sz w:val="24"/>
        </w:rPr>
        <w:t>Actividades: x A partir del enunciado de un problema, identificar el conjunto de entrada y el conjunto de salida. x Elaborar un algoritmo que resuelva un problema determinado (dado por el profesor), identificando los módulos de entrada, de procesamiento y de salida.</w:t>
      </w:r>
    </w:p>
    <w:p w:rsidR="002A19FB" w:rsidRDefault="002A19FB" w:rsidP="00164760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Introducción: Los diagramas de flujo son de suma importancia dentro de la programación</w:t>
      </w:r>
      <w:r w:rsidR="0017273E">
        <w:rPr>
          <w:rFonts w:ascii="Arial" w:hAnsi="Arial" w:cs="Arial"/>
          <w:sz w:val="24"/>
        </w:rPr>
        <w:t>, ya que son el parteaguas a la verdadera elaboración de programas; son necesarios en la enseñanza y aprendizaje, además de que al momento de avanzar, los problemas se vuelven cada vez más complejos y elaborados, por lo que imprescindible contar con los diagramas en cuestión para dar cierto orden e idea al momento de pasarlo a un pseudocódigo</w:t>
      </w:r>
      <w:bookmarkStart w:id="0" w:name="_GoBack"/>
      <w:bookmarkEnd w:id="0"/>
    </w:p>
    <w:p w:rsidR="00164760" w:rsidRDefault="00164760" w:rsidP="00164760">
      <w:pPr>
        <w:spacing w:line="360" w:lineRule="auto"/>
        <w:jc w:val="both"/>
        <w:rPr>
          <w:rFonts w:ascii="Arial" w:hAnsi="Arial" w:cs="Arial"/>
          <w:sz w:val="24"/>
        </w:rPr>
      </w:pPr>
      <w:r w:rsidRPr="00164760">
        <w:rPr>
          <w:rFonts w:ascii="Arial" w:hAnsi="Arial" w:cs="Arial"/>
          <w:sz w:val="24"/>
        </w:rPr>
        <w:lastRenderedPageBreak/>
        <w:t xml:space="preserve">PROBLEMA: </w:t>
      </w:r>
      <w:r>
        <w:rPr>
          <w:rFonts w:ascii="Arial" w:hAnsi="Arial" w:cs="Arial"/>
          <w:sz w:val="24"/>
        </w:rPr>
        <w:t xml:space="preserve"> Obtener si un número </w:t>
      </w:r>
      <w:r w:rsidR="00B226F7">
        <w:rPr>
          <w:rFonts w:ascii="Arial" w:hAnsi="Arial" w:cs="Arial"/>
          <w:sz w:val="24"/>
        </w:rPr>
        <w:t xml:space="preserve">entero </w:t>
      </w:r>
      <w:r>
        <w:rPr>
          <w:rFonts w:ascii="Arial" w:hAnsi="Arial" w:cs="Arial"/>
          <w:sz w:val="24"/>
        </w:rPr>
        <w:t>es par o impar.</w:t>
      </w:r>
    </w:p>
    <w:p w:rsidR="00164760" w:rsidRPr="00164760" w:rsidRDefault="00164760" w:rsidP="00164760">
      <w:pPr>
        <w:spacing w:line="360" w:lineRule="auto"/>
        <w:jc w:val="both"/>
        <w:rPr>
          <w:rFonts w:ascii="Arial" w:hAnsi="Arial" w:cs="Arial"/>
          <w:sz w:val="24"/>
        </w:rPr>
      </w:pPr>
      <w:r w:rsidRPr="00164760">
        <w:rPr>
          <w:rFonts w:ascii="Arial" w:hAnsi="Arial" w:cs="Arial"/>
          <w:sz w:val="24"/>
        </w:rPr>
        <w:t xml:space="preserve">RESTRICCIONES: El número no puede ser cero. </w:t>
      </w:r>
    </w:p>
    <w:p w:rsidR="00164760" w:rsidRDefault="00164760" w:rsidP="00164760">
      <w:pPr>
        <w:spacing w:line="360" w:lineRule="auto"/>
        <w:jc w:val="both"/>
        <w:rPr>
          <w:rFonts w:ascii="Arial" w:hAnsi="Arial" w:cs="Arial"/>
          <w:sz w:val="24"/>
        </w:rPr>
      </w:pPr>
      <w:r w:rsidRPr="00164760">
        <w:rPr>
          <w:rFonts w:ascii="Arial" w:hAnsi="Arial" w:cs="Arial"/>
          <w:sz w:val="24"/>
        </w:rPr>
        <w:t>DATOS DE ENTRADA: Número real.</w:t>
      </w:r>
    </w:p>
    <w:p w:rsidR="00164760" w:rsidRDefault="00164760" w:rsidP="00164760">
      <w:pPr>
        <w:spacing w:line="360" w:lineRule="auto"/>
        <w:jc w:val="both"/>
        <w:rPr>
          <w:rFonts w:ascii="Arial" w:hAnsi="Arial" w:cs="Arial"/>
          <w:sz w:val="24"/>
        </w:rPr>
      </w:pPr>
      <w:r w:rsidRPr="00164760">
        <w:rPr>
          <w:rFonts w:ascii="Arial" w:hAnsi="Arial" w:cs="Arial"/>
          <w:sz w:val="24"/>
        </w:rPr>
        <w:t>DATOS DE SALIDA: La validación de si el número es p</w:t>
      </w:r>
      <w:r w:rsidR="00B226F7">
        <w:rPr>
          <w:rFonts w:ascii="Arial" w:hAnsi="Arial" w:cs="Arial"/>
          <w:sz w:val="24"/>
        </w:rPr>
        <w:t>ar o impar.</w:t>
      </w:r>
    </w:p>
    <w:p w:rsidR="00164760" w:rsidRDefault="00164760" w:rsidP="00164760">
      <w:pPr>
        <w:spacing w:line="360" w:lineRule="auto"/>
        <w:jc w:val="both"/>
        <w:rPr>
          <w:rFonts w:ascii="Arial" w:hAnsi="Arial" w:cs="Arial"/>
          <w:sz w:val="24"/>
        </w:rPr>
      </w:pPr>
      <w:r w:rsidRPr="00164760">
        <w:rPr>
          <w:rFonts w:ascii="Arial" w:hAnsi="Arial" w:cs="Arial"/>
          <w:sz w:val="24"/>
        </w:rPr>
        <w:t xml:space="preserve">DOMINIO: Todos los números reales.   </w:t>
      </w:r>
    </w:p>
    <w:p w:rsidR="0042226A" w:rsidRDefault="0042226A" w:rsidP="00164760">
      <w:pPr>
        <w:spacing w:line="360" w:lineRule="auto"/>
        <w:jc w:val="both"/>
        <w:rPr>
          <w:rFonts w:ascii="Arial" w:hAnsi="Arial" w:cs="Arial"/>
          <w:sz w:val="24"/>
        </w:rPr>
      </w:pPr>
    </w:p>
    <w:p w:rsidR="0042226A" w:rsidRPr="00164760" w:rsidRDefault="0042226A" w:rsidP="00164760">
      <w:pPr>
        <w:spacing w:line="360" w:lineRule="auto"/>
        <w:jc w:val="both"/>
        <w:rPr>
          <w:rFonts w:ascii="Arial" w:hAnsi="Arial" w:cs="Arial"/>
          <w:sz w:val="24"/>
        </w:rPr>
      </w:pPr>
      <w:r w:rsidRPr="0042226A">
        <w:rPr>
          <w:rFonts w:ascii="Arial" w:hAnsi="Arial" w:cs="Arial"/>
          <w:sz w:val="24"/>
        </w:rPr>
        <w:t xml:space="preserve">SOLUCIÓN:  </w:t>
      </w:r>
    </w:p>
    <w:p w:rsidR="00B85116" w:rsidRDefault="00B226F7" w:rsidP="00B226F7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B226F7">
        <w:rPr>
          <w:rFonts w:ascii="Arial" w:hAnsi="Arial" w:cs="Arial"/>
          <w:sz w:val="24"/>
        </w:rPr>
        <w:t>Inicio</w:t>
      </w:r>
      <w:r>
        <w:rPr>
          <w:rFonts w:ascii="Arial" w:hAnsi="Arial" w:cs="Arial"/>
          <w:sz w:val="24"/>
        </w:rPr>
        <w:t>.</w:t>
      </w:r>
    </w:p>
    <w:p w:rsidR="00B226F7" w:rsidRDefault="00B226F7" w:rsidP="00B226F7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Pedir número.</w:t>
      </w:r>
    </w:p>
    <w:p w:rsidR="00B226F7" w:rsidRDefault="00B226F7" w:rsidP="00B226F7">
      <w:pPr>
        <w:pStyle w:val="Prrafodelista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2.1 Verificar si número </w:t>
      </w:r>
      <w:r w:rsidRPr="00B226F7">
        <w:rPr>
          <w:rFonts w:ascii="Arial" w:hAnsi="Arial" w:cs="Arial"/>
          <w:sz w:val="24"/>
        </w:rPr>
        <w:t>≠</w:t>
      </w:r>
      <w:r>
        <w:rPr>
          <w:rFonts w:ascii="Arial" w:hAnsi="Arial" w:cs="Arial"/>
          <w:sz w:val="24"/>
        </w:rPr>
        <w:t xml:space="preserve"> 0 o decimal.</w:t>
      </w:r>
    </w:p>
    <w:p w:rsidR="00B226F7" w:rsidRDefault="00B226F7" w:rsidP="00B226F7">
      <w:pPr>
        <w:pStyle w:val="Prrafodelista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2.2 Si número = 0, regresar a paso 2.</w:t>
      </w:r>
    </w:p>
    <w:p w:rsidR="00B226F7" w:rsidRDefault="00B226F7" w:rsidP="00B226F7">
      <w:pPr>
        <w:pStyle w:val="Prrafodelista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2.3 Si número es decimal, regresar a paso 2. </w:t>
      </w:r>
    </w:p>
    <w:p w:rsidR="00B226F7" w:rsidRDefault="00B226F7" w:rsidP="00B226F7">
      <w:pPr>
        <w:pStyle w:val="Prrafodelista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2.4 Si número </w:t>
      </w:r>
      <w:r w:rsidRPr="00B226F7">
        <w:rPr>
          <w:rFonts w:ascii="Arial" w:hAnsi="Arial" w:cs="Arial"/>
          <w:sz w:val="24"/>
        </w:rPr>
        <w:t>≠</w:t>
      </w:r>
      <w:r>
        <w:rPr>
          <w:rFonts w:ascii="Arial" w:hAnsi="Arial" w:cs="Arial"/>
          <w:sz w:val="24"/>
        </w:rPr>
        <w:t xml:space="preserve"> 0, pasar paso 3.</w:t>
      </w:r>
    </w:p>
    <w:p w:rsidR="00B226F7" w:rsidRDefault="00B226F7" w:rsidP="00B226F7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Dividir número / 2.</w:t>
      </w:r>
    </w:p>
    <w:p w:rsidR="00B226F7" w:rsidRDefault="00B226F7" w:rsidP="00B226F7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Verificar si el residuo = 0.</w:t>
      </w:r>
    </w:p>
    <w:p w:rsidR="00B226F7" w:rsidRDefault="00B226F7" w:rsidP="00B226F7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Mostrar resultado.</w:t>
      </w:r>
    </w:p>
    <w:p w:rsidR="00B226F7" w:rsidRDefault="00B226F7" w:rsidP="00B226F7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Fin.</w:t>
      </w:r>
    </w:p>
    <w:tbl>
      <w:tblPr>
        <w:tblStyle w:val="Tablaconcuadrcula"/>
        <w:tblW w:w="9028" w:type="dxa"/>
        <w:tblLook w:val="04A0" w:firstRow="1" w:lastRow="0" w:firstColumn="1" w:lastColumn="0" w:noHBand="0" w:noVBand="1"/>
      </w:tblPr>
      <w:tblGrid>
        <w:gridCol w:w="3014"/>
        <w:gridCol w:w="2999"/>
        <w:gridCol w:w="3015"/>
      </w:tblGrid>
      <w:tr w:rsidR="00B226F7" w:rsidTr="00B226F7">
        <w:trPr>
          <w:trHeight w:val="915"/>
        </w:trPr>
        <w:tc>
          <w:tcPr>
            <w:tcW w:w="3014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B226F7" w:rsidRDefault="00B226F7" w:rsidP="00B226F7">
            <w:pPr>
              <w:jc w:val="center"/>
              <w:rPr>
                <w:rFonts w:ascii="Arial" w:hAnsi="Arial" w:cs="Arial"/>
                <w:sz w:val="24"/>
              </w:rPr>
            </w:pPr>
          </w:p>
          <w:p w:rsidR="00B226F7" w:rsidRPr="00B226F7" w:rsidRDefault="00B226F7" w:rsidP="00B226F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Iteración</w:t>
            </w:r>
          </w:p>
        </w:tc>
        <w:tc>
          <w:tcPr>
            <w:tcW w:w="299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B226F7" w:rsidRDefault="00B226F7" w:rsidP="00B226F7">
            <w:pPr>
              <w:rPr>
                <w:rFonts w:ascii="Arial" w:hAnsi="Arial" w:cs="Arial"/>
                <w:sz w:val="24"/>
              </w:rPr>
            </w:pPr>
          </w:p>
          <w:p w:rsidR="00B226F7" w:rsidRPr="00B226F7" w:rsidRDefault="00B226F7" w:rsidP="00B226F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Número</w:t>
            </w:r>
          </w:p>
        </w:tc>
        <w:tc>
          <w:tcPr>
            <w:tcW w:w="301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B226F7" w:rsidRDefault="00B226F7" w:rsidP="00B226F7">
            <w:pPr>
              <w:rPr>
                <w:rFonts w:ascii="Arial" w:hAnsi="Arial" w:cs="Arial"/>
                <w:sz w:val="24"/>
              </w:rPr>
            </w:pPr>
          </w:p>
          <w:p w:rsidR="00B226F7" w:rsidRPr="00B226F7" w:rsidRDefault="00B226F7" w:rsidP="00B226F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Salida</w:t>
            </w:r>
          </w:p>
        </w:tc>
      </w:tr>
      <w:tr w:rsidR="00B226F7" w:rsidTr="00B226F7">
        <w:trPr>
          <w:trHeight w:val="832"/>
        </w:trPr>
        <w:tc>
          <w:tcPr>
            <w:tcW w:w="3014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B226F7" w:rsidRDefault="00B226F7" w:rsidP="00B226F7">
            <w:pPr>
              <w:rPr>
                <w:rFonts w:ascii="Arial" w:hAnsi="Arial" w:cs="Arial"/>
                <w:sz w:val="24"/>
              </w:rPr>
            </w:pPr>
          </w:p>
          <w:p w:rsidR="00B226F7" w:rsidRPr="00B226F7" w:rsidRDefault="00B226F7" w:rsidP="00B226F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299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B226F7" w:rsidRDefault="00B226F7" w:rsidP="00B226F7">
            <w:pPr>
              <w:rPr>
                <w:rFonts w:ascii="Arial" w:hAnsi="Arial" w:cs="Arial"/>
                <w:sz w:val="24"/>
              </w:rPr>
            </w:pPr>
          </w:p>
          <w:p w:rsidR="00B226F7" w:rsidRPr="00B226F7" w:rsidRDefault="00B226F7" w:rsidP="00B226F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-17</w:t>
            </w:r>
          </w:p>
        </w:tc>
        <w:tc>
          <w:tcPr>
            <w:tcW w:w="301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B226F7" w:rsidRDefault="00B226F7" w:rsidP="00B226F7">
            <w:pPr>
              <w:rPr>
                <w:rFonts w:ascii="Arial" w:hAnsi="Arial" w:cs="Arial"/>
                <w:sz w:val="24"/>
              </w:rPr>
            </w:pPr>
          </w:p>
          <w:p w:rsidR="00B226F7" w:rsidRPr="00B226F7" w:rsidRDefault="00B226F7" w:rsidP="00B226F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número es impar</w:t>
            </w:r>
          </w:p>
        </w:tc>
      </w:tr>
      <w:tr w:rsidR="00B226F7" w:rsidTr="00B226F7">
        <w:trPr>
          <w:trHeight w:val="915"/>
        </w:trPr>
        <w:tc>
          <w:tcPr>
            <w:tcW w:w="3014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B226F7" w:rsidRDefault="00B226F7" w:rsidP="00B226F7">
            <w:pPr>
              <w:rPr>
                <w:rFonts w:ascii="Arial" w:hAnsi="Arial" w:cs="Arial"/>
                <w:sz w:val="24"/>
              </w:rPr>
            </w:pPr>
          </w:p>
          <w:p w:rsidR="00B226F7" w:rsidRPr="00B226F7" w:rsidRDefault="00B226F7" w:rsidP="00B226F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299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B226F7" w:rsidRDefault="00B226F7" w:rsidP="00B226F7">
            <w:pPr>
              <w:rPr>
                <w:rFonts w:ascii="Arial" w:hAnsi="Arial" w:cs="Arial"/>
                <w:sz w:val="24"/>
              </w:rPr>
            </w:pPr>
          </w:p>
          <w:p w:rsidR="00B226F7" w:rsidRPr="00B226F7" w:rsidRDefault="00B226F7" w:rsidP="00B226F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48</w:t>
            </w:r>
          </w:p>
        </w:tc>
        <w:tc>
          <w:tcPr>
            <w:tcW w:w="301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B226F7" w:rsidRDefault="00B226F7" w:rsidP="00B226F7">
            <w:pPr>
              <w:rPr>
                <w:rFonts w:ascii="Arial" w:hAnsi="Arial" w:cs="Arial"/>
                <w:sz w:val="24"/>
              </w:rPr>
            </w:pPr>
          </w:p>
          <w:p w:rsidR="00B226F7" w:rsidRPr="00B226F7" w:rsidRDefault="00B226F7" w:rsidP="00B226F7">
            <w:pPr>
              <w:ind w:firstLine="708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número es par</w:t>
            </w:r>
          </w:p>
        </w:tc>
      </w:tr>
      <w:tr w:rsidR="00B226F7" w:rsidTr="00B226F7">
        <w:trPr>
          <w:trHeight w:val="915"/>
        </w:trPr>
        <w:tc>
          <w:tcPr>
            <w:tcW w:w="3014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B226F7" w:rsidRDefault="00B226F7" w:rsidP="00B226F7">
            <w:pPr>
              <w:rPr>
                <w:rFonts w:ascii="Arial" w:hAnsi="Arial" w:cs="Arial"/>
                <w:sz w:val="24"/>
              </w:rPr>
            </w:pPr>
          </w:p>
          <w:p w:rsidR="00B226F7" w:rsidRPr="00B226F7" w:rsidRDefault="00B226F7" w:rsidP="00B226F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299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9467A8" w:rsidRDefault="009467A8" w:rsidP="00B226F7">
            <w:pPr>
              <w:rPr>
                <w:rFonts w:ascii="Arial" w:hAnsi="Arial" w:cs="Arial"/>
                <w:sz w:val="24"/>
              </w:rPr>
            </w:pPr>
          </w:p>
          <w:p w:rsidR="00B226F7" w:rsidRPr="009467A8" w:rsidRDefault="009467A8" w:rsidP="009467A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47</w:t>
            </w:r>
          </w:p>
        </w:tc>
        <w:tc>
          <w:tcPr>
            <w:tcW w:w="301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9467A8" w:rsidRDefault="009467A8" w:rsidP="00B226F7">
            <w:pPr>
              <w:rPr>
                <w:rFonts w:ascii="Arial" w:hAnsi="Arial" w:cs="Arial"/>
                <w:sz w:val="24"/>
              </w:rPr>
            </w:pPr>
          </w:p>
          <w:p w:rsidR="00B226F7" w:rsidRPr="009467A8" w:rsidRDefault="009467A8" w:rsidP="009467A8">
            <w:pPr>
              <w:tabs>
                <w:tab w:val="center" w:pos="1399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</w:t>
            </w:r>
            <w:r>
              <w:rPr>
                <w:rFonts w:ascii="Arial" w:hAnsi="Arial" w:cs="Arial"/>
                <w:sz w:val="24"/>
              </w:rPr>
              <w:tab/>
              <w:t>El número es impar</w:t>
            </w:r>
          </w:p>
        </w:tc>
      </w:tr>
    </w:tbl>
    <w:p w:rsidR="00B226F7" w:rsidRDefault="00B226F7" w:rsidP="00B226F7">
      <w:pPr>
        <w:rPr>
          <w:rFonts w:ascii="Arial" w:hAnsi="Arial" w:cs="Arial"/>
          <w:sz w:val="24"/>
        </w:rPr>
      </w:pPr>
    </w:p>
    <w:p w:rsidR="00B226F7" w:rsidRDefault="00B226F7" w:rsidP="00B226F7">
      <w:pPr>
        <w:rPr>
          <w:rFonts w:ascii="Arial" w:hAnsi="Arial" w:cs="Arial"/>
          <w:sz w:val="24"/>
        </w:rPr>
      </w:pPr>
    </w:p>
    <w:p w:rsidR="00B226F7" w:rsidRDefault="00B226F7" w:rsidP="00B226F7">
      <w:pPr>
        <w:rPr>
          <w:rFonts w:ascii="Arial" w:hAnsi="Arial" w:cs="Arial"/>
          <w:sz w:val="24"/>
        </w:rPr>
      </w:pPr>
    </w:p>
    <w:p w:rsidR="00B226F7" w:rsidRDefault="00B226F7" w:rsidP="00B226F7">
      <w:pPr>
        <w:rPr>
          <w:rFonts w:ascii="Arial" w:hAnsi="Arial" w:cs="Arial"/>
          <w:sz w:val="24"/>
        </w:rPr>
      </w:pPr>
    </w:p>
    <w:p w:rsidR="00B226F7" w:rsidRDefault="00B226F7" w:rsidP="00B226F7">
      <w:pPr>
        <w:rPr>
          <w:rFonts w:ascii="Arial" w:hAnsi="Arial" w:cs="Arial"/>
          <w:sz w:val="24"/>
        </w:rPr>
      </w:pPr>
    </w:p>
    <w:p w:rsidR="00B226F7" w:rsidRDefault="00B226F7" w:rsidP="00B226F7">
      <w:pPr>
        <w:rPr>
          <w:rFonts w:ascii="Arial" w:hAnsi="Arial" w:cs="Arial"/>
          <w:sz w:val="24"/>
        </w:rPr>
      </w:pPr>
    </w:p>
    <w:p w:rsidR="00B226F7" w:rsidRDefault="00B226F7" w:rsidP="00B226F7">
      <w:pPr>
        <w:rPr>
          <w:rFonts w:ascii="Arial" w:hAnsi="Arial" w:cs="Arial"/>
          <w:sz w:val="24"/>
        </w:rPr>
      </w:pPr>
    </w:p>
    <w:p w:rsidR="0042226A" w:rsidRDefault="0042226A" w:rsidP="0042226A">
      <w:pPr>
        <w:spacing w:line="360" w:lineRule="auto"/>
        <w:jc w:val="both"/>
        <w:rPr>
          <w:rFonts w:ascii="Arial" w:hAnsi="Arial" w:cs="Arial"/>
          <w:sz w:val="24"/>
        </w:rPr>
      </w:pPr>
      <w:r w:rsidRPr="00164760">
        <w:rPr>
          <w:rFonts w:ascii="Arial" w:hAnsi="Arial" w:cs="Arial"/>
          <w:sz w:val="24"/>
        </w:rPr>
        <w:t xml:space="preserve">PROBLEMA: </w:t>
      </w:r>
      <w:r>
        <w:rPr>
          <w:rFonts w:ascii="Arial" w:hAnsi="Arial" w:cs="Arial"/>
          <w:sz w:val="24"/>
        </w:rPr>
        <w:t xml:space="preserve"> Obtener </w:t>
      </w:r>
      <w:r>
        <w:rPr>
          <w:rFonts w:ascii="Arial" w:hAnsi="Arial" w:cs="Arial"/>
          <w:sz w:val="24"/>
        </w:rPr>
        <w:t>la suma de 2 números cuales sea.</w:t>
      </w:r>
    </w:p>
    <w:p w:rsidR="0042226A" w:rsidRPr="00164760" w:rsidRDefault="0042226A" w:rsidP="0042226A">
      <w:pPr>
        <w:spacing w:line="360" w:lineRule="auto"/>
        <w:jc w:val="both"/>
        <w:rPr>
          <w:rFonts w:ascii="Arial" w:hAnsi="Arial" w:cs="Arial"/>
          <w:sz w:val="24"/>
        </w:rPr>
      </w:pPr>
      <w:r w:rsidRPr="00164760">
        <w:rPr>
          <w:rFonts w:ascii="Arial" w:hAnsi="Arial" w:cs="Arial"/>
          <w:sz w:val="24"/>
        </w:rPr>
        <w:t>RESTRICCIONES:</w:t>
      </w:r>
      <w:r>
        <w:rPr>
          <w:rFonts w:ascii="Arial" w:hAnsi="Arial" w:cs="Arial"/>
          <w:sz w:val="24"/>
        </w:rPr>
        <w:t xml:space="preserve"> Ninguna.</w:t>
      </w:r>
    </w:p>
    <w:p w:rsidR="0042226A" w:rsidRDefault="0042226A" w:rsidP="0042226A">
      <w:pPr>
        <w:spacing w:line="360" w:lineRule="auto"/>
        <w:jc w:val="both"/>
        <w:rPr>
          <w:rFonts w:ascii="Arial" w:hAnsi="Arial" w:cs="Arial"/>
          <w:sz w:val="24"/>
        </w:rPr>
      </w:pPr>
      <w:r w:rsidRPr="00164760">
        <w:rPr>
          <w:rFonts w:ascii="Arial" w:hAnsi="Arial" w:cs="Arial"/>
          <w:sz w:val="24"/>
        </w:rPr>
        <w:t xml:space="preserve">DATOS DE ENTRADA: </w:t>
      </w:r>
      <w:r>
        <w:rPr>
          <w:rFonts w:ascii="Arial" w:hAnsi="Arial" w:cs="Arial"/>
          <w:sz w:val="24"/>
        </w:rPr>
        <w:t>2 números reales cuales sea.</w:t>
      </w:r>
    </w:p>
    <w:p w:rsidR="0042226A" w:rsidRDefault="0042226A" w:rsidP="0042226A">
      <w:pPr>
        <w:spacing w:line="360" w:lineRule="auto"/>
        <w:jc w:val="both"/>
        <w:rPr>
          <w:rFonts w:ascii="Arial" w:hAnsi="Arial" w:cs="Arial"/>
          <w:sz w:val="24"/>
        </w:rPr>
      </w:pPr>
      <w:r w:rsidRPr="00164760">
        <w:rPr>
          <w:rFonts w:ascii="Arial" w:hAnsi="Arial" w:cs="Arial"/>
          <w:sz w:val="24"/>
        </w:rPr>
        <w:t xml:space="preserve">DATOS DE SALIDA: </w:t>
      </w:r>
      <w:r>
        <w:rPr>
          <w:rFonts w:ascii="Arial" w:hAnsi="Arial" w:cs="Arial"/>
          <w:sz w:val="24"/>
        </w:rPr>
        <w:t>El resultado de la suma de ambos números.</w:t>
      </w:r>
    </w:p>
    <w:p w:rsidR="0042226A" w:rsidRPr="00164760" w:rsidRDefault="0042226A" w:rsidP="0042226A">
      <w:pPr>
        <w:spacing w:line="360" w:lineRule="auto"/>
        <w:jc w:val="both"/>
        <w:rPr>
          <w:rFonts w:ascii="Arial" w:hAnsi="Arial" w:cs="Arial"/>
          <w:sz w:val="24"/>
        </w:rPr>
      </w:pPr>
      <w:r w:rsidRPr="00164760">
        <w:rPr>
          <w:rFonts w:ascii="Arial" w:hAnsi="Arial" w:cs="Arial"/>
          <w:sz w:val="24"/>
        </w:rPr>
        <w:t xml:space="preserve">DOMINIO: Todos los números reales.   </w:t>
      </w:r>
    </w:p>
    <w:p w:rsidR="00B226F7" w:rsidRDefault="00B226F7" w:rsidP="00B226F7">
      <w:pPr>
        <w:rPr>
          <w:rFonts w:ascii="Arial" w:hAnsi="Arial" w:cs="Arial"/>
          <w:sz w:val="24"/>
        </w:rPr>
      </w:pPr>
    </w:p>
    <w:p w:rsidR="00B226F7" w:rsidRDefault="0042226A" w:rsidP="00B226F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SOLUCIÓN</w:t>
      </w:r>
    </w:p>
    <w:p w:rsidR="0042226A" w:rsidRDefault="0042226A" w:rsidP="0042226A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Inicio</w:t>
      </w:r>
    </w:p>
    <w:p w:rsidR="0042226A" w:rsidRDefault="0042226A" w:rsidP="0042226A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Pedir número 1</w:t>
      </w:r>
    </w:p>
    <w:p w:rsidR="0042226A" w:rsidRDefault="0042226A" w:rsidP="0042226A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Pedir número 2</w:t>
      </w:r>
    </w:p>
    <w:p w:rsidR="0042226A" w:rsidRDefault="00781F83" w:rsidP="0042226A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Sumar número 1 + número 2</w:t>
      </w:r>
    </w:p>
    <w:p w:rsidR="00781F83" w:rsidRDefault="00781F83" w:rsidP="0042226A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Imprimir el resultado</w:t>
      </w:r>
    </w:p>
    <w:p w:rsidR="00781F83" w:rsidRDefault="00781F83" w:rsidP="0042226A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Fin</w:t>
      </w:r>
    </w:p>
    <w:p w:rsidR="00781F83" w:rsidRPr="00781F83" w:rsidRDefault="00781F83" w:rsidP="00781F83">
      <w:pPr>
        <w:rPr>
          <w:rFonts w:ascii="Arial" w:hAnsi="Arial" w:cs="Arial"/>
          <w:sz w:val="24"/>
        </w:rPr>
      </w:pPr>
    </w:p>
    <w:tbl>
      <w:tblPr>
        <w:tblStyle w:val="Tablaconcuadrcula"/>
        <w:tblW w:w="10490" w:type="dxa"/>
        <w:tblInd w:w="-856" w:type="dxa"/>
        <w:tblLook w:val="04A0" w:firstRow="1" w:lastRow="0" w:firstColumn="1" w:lastColumn="0" w:noHBand="0" w:noVBand="1"/>
      </w:tblPr>
      <w:tblGrid>
        <w:gridCol w:w="2266"/>
        <w:gridCol w:w="2999"/>
        <w:gridCol w:w="2674"/>
        <w:gridCol w:w="2551"/>
      </w:tblGrid>
      <w:tr w:rsidR="0042226A" w:rsidTr="0042226A">
        <w:trPr>
          <w:trHeight w:val="915"/>
        </w:trPr>
        <w:tc>
          <w:tcPr>
            <w:tcW w:w="2266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42226A" w:rsidRDefault="0042226A" w:rsidP="009467A8">
            <w:pPr>
              <w:jc w:val="center"/>
              <w:rPr>
                <w:rFonts w:ascii="Arial" w:hAnsi="Arial" w:cs="Arial"/>
                <w:sz w:val="24"/>
              </w:rPr>
            </w:pPr>
          </w:p>
          <w:p w:rsidR="0042226A" w:rsidRPr="00B226F7" w:rsidRDefault="0042226A" w:rsidP="009467A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Iteración</w:t>
            </w:r>
          </w:p>
        </w:tc>
        <w:tc>
          <w:tcPr>
            <w:tcW w:w="299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42226A" w:rsidRDefault="0042226A" w:rsidP="009467A8">
            <w:pPr>
              <w:rPr>
                <w:rFonts w:ascii="Arial" w:hAnsi="Arial" w:cs="Arial"/>
                <w:sz w:val="24"/>
              </w:rPr>
            </w:pPr>
          </w:p>
          <w:p w:rsidR="0042226A" w:rsidRPr="00B226F7" w:rsidRDefault="0042226A" w:rsidP="009467A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Número 1</w:t>
            </w:r>
          </w:p>
        </w:tc>
        <w:tc>
          <w:tcPr>
            <w:tcW w:w="2674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42226A" w:rsidRDefault="0042226A" w:rsidP="009467A8">
            <w:pPr>
              <w:rPr>
                <w:rFonts w:ascii="Arial" w:hAnsi="Arial" w:cs="Arial"/>
                <w:sz w:val="24"/>
              </w:rPr>
            </w:pPr>
          </w:p>
          <w:p w:rsidR="0042226A" w:rsidRPr="00B226F7" w:rsidRDefault="0042226A" w:rsidP="009467A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Número 2</w:t>
            </w:r>
          </w:p>
        </w:tc>
        <w:tc>
          <w:tcPr>
            <w:tcW w:w="255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42226A" w:rsidRDefault="0042226A" w:rsidP="009467A8">
            <w:pPr>
              <w:rPr>
                <w:rFonts w:ascii="Arial" w:hAnsi="Arial" w:cs="Arial"/>
                <w:sz w:val="24"/>
              </w:rPr>
            </w:pPr>
          </w:p>
          <w:p w:rsidR="0042226A" w:rsidRPr="0042226A" w:rsidRDefault="0042226A" w:rsidP="0042226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Salida</w:t>
            </w:r>
          </w:p>
        </w:tc>
      </w:tr>
      <w:tr w:rsidR="0042226A" w:rsidTr="0042226A">
        <w:trPr>
          <w:trHeight w:val="832"/>
        </w:trPr>
        <w:tc>
          <w:tcPr>
            <w:tcW w:w="2266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42226A" w:rsidRDefault="0042226A" w:rsidP="009467A8">
            <w:pPr>
              <w:rPr>
                <w:rFonts w:ascii="Arial" w:hAnsi="Arial" w:cs="Arial"/>
                <w:sz w:val="24"/>
              </w:rPr>
            </w:pPr>
          </w:p>
          <w:p w:rsidR="0042226A" w:rsidRPr="00B226F7" w:rsidRDefault="0042226A" w:rsidP="009467A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299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42226A" w:rsidRDefault="0042226A" w:rsidP="009467A8">
            <w:pPr>
              <w:rPr>
                <w:rFonts w:ascii="Arial" w:hAnsi="Arial" w:cs="Arial"/>
                <w:sz w:val="24"/>
              </w:rPr>
            </w:pPr>
          </w:p>
          <w:p w:rsidR="0042226A" w:rsidRPr="0042226A" w:rsidRDefault="0042226A" w:rsidP="0042226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18</w:t>
            </w:r>
          </w:p>
        </w:tc>
        <w:tc>
          <w:tcPr>
            <w:tcW w:w="2674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42226A" w:rsidRDefault="0042226A" w:rsidP="009467A8">
            <w:pPr>
              <w:rPr>
                <w:rFonts w:ascii="Arial" w:hAnsi="Arial" w:cs="Arial"/>
                <w:sz w:val="24"/>
              </w:rPr>
            </w:pPr>
          </w:p>
          <w:p w:rsidR="0042226A" w:rsidRPr="0042226A" w:rsidRDefault="0042226A" w:rsidP="0042226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36</w:t>
            </w:r>
          </w:p>
        </w:tc>
        <w:tc>
          <w:tcPr>
            <w:tcW w:w="255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42226A" w:rsidRDefault="0042226A" w:rsidP="009467A8">
            <w:pPr>
              <w:rPr>
                <w:rFonts w:ascii="Arial" w:hAnsi="Arial" w:cs="Arial"/>
                <w:sz w:val="24"/>
              </w:rPr>
            </w:pPr>
          </w:p>
          <w:p w:rsidR="0042226A" w:rsidRPr="0042226A" w:rsidRDefault="0042226A" w:rsidP="0042226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54</w:t>
            </w:r>
          </w:p>
        </w:tc>
      </w:tr>
      <w:tr w:rsidR="0042226A" w:rsidTr="0042226A">
        <w:trPr>
          <w:trHeight w:val="915"/>
        </w:trPr>
        <w:tc>
          <w:tcPr>
            <w:tcW w:w="2266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42226A" w:rsidRDefault="0042226A" w:rsidP="009467A8">
            <w:pPr>
              <w:rPr>
                <w:rFonts w:ascii="Arial" w:hAnsi="Arial" w:cs="Arial"/>
                <w:sz w:val="24"/>
              </w:rPr>
            </w:pPr>
          </w:p>
          <w:p w:rsidR="0042226A" w:rsidRPr="00B226F7" w:rsidRDefault="0042226A" w:rsidP="009467A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299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42226A" w:rsidRDefault="0042226A" w:rsidP="009467A8">
            <w:pPr>
              <w:rPr>
                <w:rFonts w:ascii="Arial" w:hAnsi="Arial" w:cs="Arial"/>
                <w:sz w:val="24"/>
              </w:rPr>
            </w:pPr>
          </w:p>
          <w:p w:rsidR="0042226A" w:rsidRPr="0042226A" w:rsidRDefault="0042226A" w:rsidP="0042226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3.17</w:t>
            </w:r>
          </w:p>
        </w:tc>
        <w:tc>
          <w:tcPr>
            <w:tcW w:w="2674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42226A" w:rsidRDefault="0042226A" w:rsidP="009467A8">
            <w:pPr>
              <w:rPr>
                <w:rFonts w:ascii="Arial" w:hAnsi="Arial" w:cs="Arial"/>
                <w:sz w:val="24"/>
              </w:rPr>
            </w:pPr>
          </w:p>
          <w:p w:rsidR="0042226A" w:rsidRPr="0042226A" w:rsidRDefault="0042226A" w:rsidP="0042226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</w:t>
            </w:r>
          </w:p>
        </w:tc>
        <w:tc>
          <w:tcPr>
            <w:tcW w:w="255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42226A" w:rsidRDefault="0042226A" w:rsidP="009467A8">
            <w:pPr>
              <w:rPr>
                <w:rFonts w:ascii="Arial" w:hAnsi="Arial" w:cs="Arial"/>
                <w:sz w:val="24"/>
              </w:rPr>
            </w:pPr>
          </w:p>
          <w:p w:rsidR="0042226A" w:rsidRPr="0042226A" w:rsidRDefault="0042226A" w:rsidP="0042226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15.17</w:t>
            </w:r>
          </w:p>
        </w:tc>
      </w:tr>
      <w:tr w:rsidR="0042226A" w:rsidTr="0042226A">
        <w:trPr>
          <w:trHeight w:val="915"/>
        </w:trPr>
        <w:tc>
          <w:tcPr>
            <w:tcW w:w="2266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42226A" w:rsidRDefault="0042226A" w:rsidP="009467A8">
            <w:pPr>
              <w:rPr>
                <w:rFonts w:ascii="Arial" w:hAnsi="Arial" w:cs="Arial"/>
                <w:sz w:val="24"/>
              </w:rPr>
            </w:pPr>
          </w:p>
          <w:p w:rsidR="0042226A" w:rsidRPr="00B226F7" w:rsidRDefault="0042226A" w:rsidP="009467A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299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42226A" w:rsidRDefault="0042226A" w:rsidP="009467A8">
            <w:pPr>
              <w:rPr>
                <w:rFonts w:ascii="Arial" w:hAnsi="Arial" w:cs="Arial"/>
                <w:sz w:val="24"/>
              </w:rPr>
            </w:pPr>
          </w:p>
          <w:p w:rsidR="0042226A" w:rsidRPr="0042226A" w:rsidRDefault="0042226A" w:rsidP="0042226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37.598</w:t>
            </w:r>
          </w:p>
        </w:tc>
        <w:tc>
          <w:tcPr>
            <w:tcW w:w="2674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42226A" w:rsidRDefault="0042226A" w:rsidP="009467A8">
            <w:pPr>
              <w:rPr>
                <w:rFonts w:ascii="Arial" w:hAnsi="Arial" w:cs="Arial"/>
                <w:sz w:val="24"/>
              </w:rPr>
            </w:pPr>
          </w:p>
          <w:p w:rsidR="0042226A" w:rsidRPr="0042226A" w:rsidRDefault="0042226A" w:rsidP="0042226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3.14159</w:t>
            </w:r>
          </w:p>
        </w:tc>
        <w:tc>
          <w:tcPr>
            <w:tcW w:w="255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42226A" w:rsidRDefault="0042226A" w:rsidP="009467A8">
            <w:pPr>
              <w:rPr>
                <w:rFonts w:ascii="Arial" w:hAnsi="Arial" w:cs="Arial"/>
                <w:sz w:val="24"/>
              </w:rPr>
            </w:pPr>
          </w:p>
          <w:p w:rsidR="0042226A" w:rsidRPr="0042226A" w:rsidRDefault="0042226A" w:rsidP="0042226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40.7396</w:t>
            </w:r>
          </w:p>
        </w:tc>
      </w:tr>
    </w:tbl>
    <w:p w:rsidR="00B226F7" w:rsidRDefault="00B226F7" w:rsidP="00B226F7">
      <w:pPr>
        <w:rPr>
          <w:rFonts w:ascii="Arial" w:hAnsi="Arial" w:cs="Arial"/>
          <w:sz w:val="24"/>
        </w:rPr>
      </w:pPr>
    </w:p>
    <w:p w:rsidR="0042226A" w:rsidRDefault="0042226A" w:rsidP="00B226F7">
      <w:pPr>
        <w:rPr>
          <w:rFonts w:ascii="Arial" w:hAnsi="Arial" w:cs="Arial"/>
          <w:sz w:val="24"/>
        </w:rPr>
      </w:pPr>
    </w:p>
    <w:p w:rsidR="0042226A" w:rsidRDefault="0042226A" w:rsidP="0042226A">
      <w:pPr>
        <w:rPr>
          <w:rFonts w:ascii="Arial" w:hAnsi="Arial" w:cs="Arial"/>
          <w:sz w:val="24"/>
        </w:rPr>
      </w:pPr>
    </w:p>
    <w:p w:rsidR="00781F83" w:rsidRDefault="00781F83" w:rsidP="0042226A">
      <w:pPr>
        <w:rPr>
          <w:rFonts w:ascii="Arial" w:hAnsi="Arial" w:cs="Arial"/>
          <w:sz w:val="24"/>
        </w:rPr>
      </w:pPr>
    </w:p>
    <w:p w:rsidR="00781F83" w:rsidRDefault="00781F83" w:rsidP="0042226A">
      <w:pPr>
        <w:rPr>
          <w:rFonts w:ascii="Arial" w:hAnsi="Arial" w:cs="Arial"/>
          <w:sz w:val="24"/>
        </w:rPr>
      </w:pPr>
    </w:p>
    <w:p w:rsidR="000C382C" w:rsidRDefault="000C382C" w:rsidP="000C382C">
      <w:pPr>
        <w:spacing w:line="360" w:lineRule="auto"/>
        <w:jc w:val="both"/>
        <w:rPr>
          <w:rFonts w:ascii="Arial" w:hAnsi="Arial" w:cs="Arial"/>
          <w:sz w:val="24"/>
        </w:rPr>
      </w:pPr>
      <w:r w:rsidRPr="00164760">
        <w:rPr>
          <w:rFonts w:ascii="Arial" w:hAnsi="Arial" w:cs="Arial"/>
          <w:sz w:val="24"/>
        </w:rPr>
        <w:lastRenderedPageBreak/>
        <w:t xml:space="preserve">PROBLEMA: </w:t>
      </w:r>
      <w:r>
        <w:rPr>
          <w:rFonts w:ascii="Arial" w:hAnsi="Arial" w:cs="Arial"/>
          <w:sz w:val="24"/>
        </w:rPr>
        <w:t xml:space="preserve"> Obtener </w:t>
      </w:r>
      <w:r>
        <w:rPr>
          <w:rFonts w:ascii="Arial" w:hAnsi="Arial" w:cs="Arial"/>
          <w:sz w:val="24"/>
        </w:rPr>
        <w:t>el radio de un circulo con radio mayor a 0.</w:t>
      </w:r>
    </w:p>
    <w:p w:rsidR="000C382C" w:rsidRDefault="000C382C" w:rsidP="000C382C">
      <w:pPr>
        <w:spacing w:line="360" w:lineRule="auto"/>
        <w:jc w:val="both"/>
        <w:rPr>
          <w:rFonts w:ascii="Arial" w:hAnsi="Arial" w:cs="Arial"/>
          <w:sz w:val="24"/>
        </w:rPr>
      </w:pPr>
      <w:r w:rsidRPr="00164760">
        <w:rPr>
          <w:rFonts w:ascii="Arial" w:hAnsi="Arial" w:cs="Arial"/>
          <w:sz w:val="24"/>
        </w:rPr>
        <w:t>RESTRICCIONES: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El resultado no puede ser &lt;=0</w:t>
      </w:r>
    </w:p>
    <w:p w:rsidR="000C382C" w:rsidRDefault="000C382C" w:rsidP="000C382C">
      <w:pPr>
        <w:spacing w:line="360" w:lineRule="auto"/>
        <w:jc w:val="both"/>
        <w:rPr>
          <w:rFonts w:ascii="Arial" w:hAnsi="Arial" w:cs="Arial"/>
          <w:sz w:val="24"/>
        </w:rPr>
      </w:pPr>
      <w:r w:rsidRPr="00164760">
        <w:rPr>
          <w:rFonts w:ascii="Arial" w:hAnsi="Arial" w:cs="Arial"/>
          <w:sz w:val="24"/>
        </w:rPr>
        <w:t xml:space="preserve">DATOS DE ENTRADA: </w:t>
      </w:r>
      <w:r>
        <w:rPr>
          <w:rFonts w:ascii="Arial" w:hAnsi="Arial" w:cs="Arial"/>
          <w:sz w:val="24"/>
        </w:rPr>
        <w:t>Un número real positivo que será el radio del círculo.</w:t>
      </w:r>
    </w:p>
    <w:p w:rsidR="000C382C" w:rsidRDefault="000C382C" w:rsidP="000C382C">
      <w:pPr>
        <w:spacing w:line="360" w:lineRule="auto"/>
        <w:jc w:val="both"/>
        <w:rPr>
          <w:rFonts w:ascii="Arial" w:hAnsi="Arial" w:cs="Arial"/>
          <w:sz w:val="24"/>
        </w:rPr>
      </w:pPr>
      <w:r w:rsidRPr="00164760">
        <w:rPr>
          <w:rFonts w:ascii="Arial" w:hAnsi="Arial" w:cs="Arial"/>
          <w:sz w:val="24"/>
        </w:rPr>
        <w:t xml:space="preserve">DATOS DE SALIDA: </w:t>
      </w:r>
      <w:r>
        <w:rPr>
          <w:rFonts w:ascii="Arial" w:hAnsi="Arial" w:cs="Arial"/>
          <w:sz w:val="24"/>
        </w:rPr>
        <w:t xml:space="preserve">El </w:t>
      </w:r>
      <w:r>
        <w:rPr>
          <w:rFonts w:ascii="Arial" w:hAnsi="Arial" w:cs="Arial"/>
          <w:sz w:val="24"/>
        </w:rPr>
        <w:t>área de dicho círculo</w:t>
      </w:r>
    </w:p>
    <w:p w:rsidR="000C382C" w:rsidRDefault="000C382C" w:rsidP="000C382C">
      <w:pPr>
        <w:spacing w:line="360" w:lineRule="auto"/>
        <w:jc w:val="both"/>
        <w:rPr>
          <w:rFonts w:ascii="Arial" w:hAnsi="Arial" w:cs="Arial"/>
          <w:sz w:val="24"/>
        </w:rPr>
      </w:pPr>
      <w:r w:rsidRPr="00164760">
        <w:rPr>
          <w:rFonts w:ascii="Arial" w:hAnsi="Arial" w:cs="Arial"/>
          <w:sz w:val="24"/>
        </w:rPr>
        <w:t>DOMINIO: Todos los números reales</w:t>
      </w:r>
      <w:r>
        <w:rPr>
          <w:rFonts w:ascii="Arial" w:hAnsi="Arial" w:cs="Arial"/>
          <w:sz w:val="24"/>
        </w:rPr>
        <w:t xml:space="preserve"> positivos</w:t>
      </w:r>
      <w:r w:rsidRPr="00164760">
        <w:rPr>
          <w:rFonts w:ascii="Arial" w:hAnsi="Arial" w:cs="Arial"/>
          <w:sz w:val="24"/>
        </w:rPr>
        <w:t xml:space="preserve">.   </w:t>
      </w:r>
    </w:p>
    <w:p w:rsidR="000C382C" w:rsidRDefault="000C382C" w:rsidP="000C382C">
      <w:pPr>
        <w:spacing w:line="360" w:lineRule="auto"/>
        <w:jc w:val="both"/>
        <w:rPr>
          <w:rFonts w:ascii="Arial" w:hAnsi="Arial" w:cs="Arial"/>
          <w:sz w:val="24"/>
        </w:rPr>
      </w:pPr>
    </w:p>
    <w:p w:rsidR="000C382C" w:rsidRDefault="000C382C" w:rsidP="000C382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SOLUCIÓN</w:t>
      </w:r>
    </w:p>
    <w:p w:rsidR="000C382C" w:rsidRDefault="000C382C" w:rsidP="000C382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Inicio</w:t>
      </w:r>
    </w:p>
    <w:p w:rsidR="000C382C" w:rsidRDefault="000C382C" w:rsidP="000C382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Pedir </w:t>
      </w:r>
      <w:r>
        <w:rPr>
          <w:rFonts w:ascii="Arial" w:hAnsi="Arial" w:cs="Arial"/>
          <w:sz w:val="24"/>
        </w:rPr>
        <w:t>radio del círculo “r”</w:t>
      </w:r>
    </w:p>
    <w:p w:rsidR="000C382C" w:rsidRDefault="000C382C" w:rsidP="000C382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Multiplicar r*r*3.1416</w:t>
      </w:r>
    </w:p>
    <w:p w:rsidR="000C382C" w:rsidRDefault="000C382C" w:rsidP="000C382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Imprimir el resultado</w:t>
      </w:r>
    </w:p>
    <w:p w:rsidR="000C382C" w:rsidRDefault="000C382C" w:rsidP="000C382C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Fin</w:t>
      </w:r>
    </w:p>
    <w:p w:rsidR="000C382C" w:rsidRDefault="000C382C" w:rsidP="00781F83">
      <w:pPr>
        <w:spacing w:line="360" w:lineRule="auto"/>
        <w:jc w:val="both"/>
        <w:rPr>
          <w:rFonts w:ascii="Arial" w:hAnsi="Arial" w:cs="Arial"/>
          <w:sz w:val="24"/>
        </w:rPr>
      </w:pPr>
    </w:p>
    <w:p w:rsidR="000C382C" w:rsidRDefault="000C382C" w:rsidP="00781F83">
      <w:pPr>
        <w:spacing w:line="360" w:lineRule="auto"/>
        <w:jc w:val="both"/>
        <w:rPr>
          <w:rFonts w:ascii="Arial" w:hAnsi="Arial" w:cs="Arial"/>
          <w:sz w:val="24"/>
        </w:rPr>
      </w:pPr>
    </w:p>
    <w:tbl>
      <w:tblPr>
        <w:tblStyle w:val="Tablaconcuadrcula"/>
        <w:tblW w:w="10490" w:type="dxa"/>
        <w:tblInd w:w="-856" w:type="dxa"/>
        <w:tblLook w:val="04A0" w:firstRow="1" w:lastRow="0" w:firstColumn="1" w:lastColumn="0" w:noHBand="0" w:noVBand="1"/>
      </w:tblPr>
      <w:tblGrid>
        <w:gridCol w:w="2266"/>
        <w:gridCol w:w="2999"/>
        <w:gridCol w:w="2674"/>
        <w:gridCol w:w="2551"/>
      </w:tblGrid>
      <w:tr w:rsidR="000C382C" w:rsidTr="000E6B2F">
        <w:trPr>
          <w:trHeight w:val="915"/>
        </w:trPr>
        <w:tc>
          <w:tcPr>
            <w:tcW w:w="2266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0C382C" w:rsidRDefault="000C382C" w:rsidP="000E6B2F">
            <w:pPr>
              <w:jc w:val="center"/>
              <w:rPr>
                <w:rFonts w:ascii="Arial" w:hAnsi="Arial" w:cs="Arial"/>
                <w:sz w:val="24"/>
              </w:rPr>
            </w:pPr>
          </w:p>
          <w:p w:rsidR="000C382C" w:rsidRPr="00B226F7" w:rsidRDefault="000C382C" w:rsidP="000E6B2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Iteración</w:t>
            </w:r>
          </w:p>
        </w:tc>
        <w:tc>
          <w:tcPr>
            <w:tcW w:w="299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0C382C" w:rsidRDefault="000C382C" w:rsidP="000E6B2F">
            <w:pPr>
              <w:rPr>
                <w:rFonts w:ascii="Arial" w:hAnsi="Arial" w:cs="Arial"/>
                <w:sz w:val="24"/>
              </w:rPr>
            </w:pPr>
          </w:p>
          <w:p w:rsidR="000C382C" w:rsidRPr="00B226F7" w:rsidRDefault="000C382C" w:rsidP="000E6B2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</w:t>
            </w:r>
          </w:p>
        </w:tc>
        <w:tc>
          <w:tcPr>
            <w:tcW w:w="2674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0C382C" w:rsidRDefault="000C382C" w:rsidP="000E6B2F">
            <w:pPr>
              <w:rPr>
                <w:rFonts w:ascii="Arial" w:hAnsi="Arial" w:cs="Arial"/>
                <w:sz w:val="24"/>
              </w:rPr>
            </w:pPr>
          </w:p>
          <w:p w:rsidR="000C382C" w:rsidRPr="00B226F7" w:rsidRDefault="000C382C" w:rsidP="000E6B2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pi</w:t>
            </w:r>
          </w:p>
        </w:tc>
        <w:tc>
          <w:tcPr>
            <w:tcW w:w="255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0C382C" w:rsidRDefault="000C382C" w:rsidP="000E6B2F">
            <w:pPr>
              <w:rPr>
                <w:rFonts w:ascii="Arial" w:hAnsi="Arial" w:cs="Arial"/>
                <w:sz w:val="24"/>
              </w:rPr>
            </w:pPr>
          </w:p>
          <w:p w:rsidR="000C382C" w:rsidRPr="0042226A" w:rsidRDefault="000C382C" w:rsidP="000E6B2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Salida</w:t>
            </w:r>
          </w:p>
        </w:tc>
      </w:tr>
      <w:tr w:rsidR="000C382C" w:rsidTr="000E6B2F">
        <w:trPr>
          <w:trHeight w:val="832"/>
        </w:trPr>
        <w:tc>
          <w:tcPr>
            <w:tcW w:w="2266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0C382C" w:rsidRDefault="000C382C" w:rsidP="000E6B2F">
            <w:pPr>
              <w:rPr>
                <w:rFonts w:ascii="Arial" w:hAnsi="Arial" w:cs="Arial"/>
                <w:sz w:val="24"/>
              </w:rPr>
            </w:pPr>
          </w:p>
          <w:p w:rsidR="000C382C" w:rsidRPr="00B226F7" w:rsidRDefault="000C382C" w:rsidP="000E6B2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299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0C382C" w:rsidRDefault="000C382C" w:rsidP="000E6B2F">
            <w:pPr>
              <w:rPr>
                <w:rFonts w:ascii="Arial" w:hAnsi="Arial" w:cs="Arial"/>
                <w:sz w:val="24"/>
              </w:rPr>
            </w:pPr>
          </w:p>
          <w:p w:rsidR="000C382C" w:rsidRPr="0042226A" w:rsidRDefault="000C382C" w:rsidP="000E6B2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18</w:t>
            </w:r>
          </w:p>
        </w:tc>
        <w:tc>
          <w:tcPr>
            <w:tcW w:w="2674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0C382C" w:rsidRDefault="000C382C" w:rsidP="000E6B2F">
            <w:pPr>
              <w:rPr>
                <w:rFonts w:ascii="Arial" w:hAnsi="Arial" w:cs="Arial"/>
                <w:sz w:val="24"/>
              </w:rPr>
            </w:pPr>
          </w:p>
          <w:p w:rsidR="000C382C" w:rsidRPr="0042226A" w:rsidRDefault="000C382C" w:rsidP="000E6B2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3.1416</w:t>
            </w:r>
          </w:p>
        </w:tc>
        <w:tc>
          <w:tcPr>
            <w:tcW w:w="255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0C382C" w:rsidRDefault="000C382C" w:rsidP="000E6B2F">
            <w:pPr>
              <w:rPr>
                <w:rFonts w:ascii="Arial" w:hAnsi="Arial" w:cs="Arial"/>
                <w:sz w:val="24"/>
              </w:rPr>
            </w:pPr>
          </w:p>
          <w:p w:rsidR="000C382C" w:rsidRPr="0042226A" w:rsidRDefault="000C382C" w:rsidP="000E6B2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1017.878</w:t>
            </w:r>
          </w:p>
        </w:tc>
      </w:tr>
      <w:tr w:rsidR="000C382C" w:rsidTr="000E6B2F">
        <w:trPr>
          <w:trHeight w:val="915"/>
        </w:trPr>
        <w:tc>
          <w:tcPr>
            <w:tcW w:w="2266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0C382C" w:rsidRDefault="000C382C" w:rsidP="000E6B2F">
            <w:pPr>
              <w:rPr>
                <w:rFonts w:ascii="Arial" w:hAnsi="Arial" w:cs="Arial"/>
                <w:sz w:val="24"/>
              </w:rPr>
            </w:pPr>
          </w:p>
          <w:p w:rsidR="000C382C" w:rsidRPr="00B226F7" w:rsidRDefault="000C382C" w:rsidP="000E6B2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299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0C382C" w:rsidRDefault="000C382C" w:rsidP="000E6B2F">
            <w:pPr>
              <w:rPr>
                <w:rFonts w:ascii="Arial" w:hAnsi="Arial" w:cs="Arial"/>
                <w:sz w:val="24"/>
              </w:rPr>
            </w:pPr>
          </w:p>
          <w:p w:rsidR="000C382C" w:rsidRPr="0042226A" w:rsidRDefault="000C382C" w:rsidP="000E6B2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3.17</w:t>
            </w:r>
          </w:p>
        </w:tc>
        <w:tc>
          <w:tcPr>
            <w:tcW w:w="2674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0C382C" w:rsidRDefault="000C382C" w:rsidP="000E6B2F">
            <w:pPr>
              <w:rPr>
                <w:rFonts w:ascii="Arial" w:hAnsi="Arial" w:cs="Arial"/>
                <w:sz w:val="24"/>
              </w:rPr>
            </w:pPr>
          </w:p>
          <w:p w:rsidR="000C382C" w:rsidRPr="0042226A" w:rsidRDefault="000C382C" w:rsidP="000E6B2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3.1416</w:t>
            </w:r>
          </w:p>
        </w:tc>
        <w:tc>
          <w:tcPr>
            <w:tcW w:w="255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0C382C" w:rsidRDefault="000C382C" w:rsidP="000E6B2F">
            <w:pPr>
              <w:rPr>
                <w:rFonts w:ascii="Arial" w:hAnsi="Arial" w:cs="Arial"/>
                <w:sz w:val="24"/>
              </w:rPr>
            </w:pPr>
          </w:p>
          <w:p w:rsidR="000C382C" w:rsidRPr="0042226A" w:rsidRDefault="000C382C" w:rsidP="000E6B2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31.5696</w:t>
            </w:r>
          </w:p>
        </w:tc>
      </w:tr>
      <w:tr w:rsidR="000C382C" w:rsidTr="000E6B2F">
        <w:trPr>
          <w:trHeight w:val="915"/>
        </w:trPr>
        <w:tc>
          <w:tcPr>
            <w:tcW w:w="2266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0C382C" w:rsidRDefault="000C382C" w:rsidP="000E6B2F">
            <w:pPr>
              <w:rPr>
                <w:rFonts w:ascii="Arial" w:hAnsi="Arial" w:cs="Arial"/>
                <w:sz w:val="24"/>
              </w:rPr>
            </w:pPr>
          </w:p>
          <w:p w:rsidR="000C382C" w:rsidRPr="00B226F7" w:rsidRDefault="000C382C" w:rsidP="000E6B2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299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0C382C" w:rsidRDefault="000C382C" w:rsidP="000E6B2F">
            <w:pPr>
              <w:rPr>
                <w:rFonts w:ascii="Arial" w:hAnsi="Arial" w:cs="Arial"/>
                <w:sz w:val="24"/>
              </w:rPr>
            </w:pPr>
          </w:p>
          <w:p w:rsidR="000C382C" w:rsidRPr="0042226A" w:rsidRDefault="000C382C" w:rsidP="000E6B2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37.598</w:t>
            </w:r>
          </w:p>
        </w:tc>
        <w:tc>
          <w:tcPr>
            <w:tcW w:w="2674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0C382C" w:rsidRDefault="000C382C" w:rsidP="000E6B2F">
            <w:pPr>
              <w:rPr>
                <w:rFonts w:ascii="Arial" w:hAnsi="Arial" w:cs="Arial"/>
                <w:sz w:val="24"/>
              </w:rPr>
            </w:pPr>
          </w:p>
          <w:p w:rsidR="000C382C" w:rsidRPr="0042226A" w:rsidRDefault="000C382C" w:rsidP="000E6B2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3.141</w:t>
            </w: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255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0C382C" w:rsidRDefault="000C382C" w:rsidP="000E6B2F">
            <w:pPr>
              <w:rPr>
                <w:rFonts w:ascii="Arial" w:hAnsi="Arial" w:cs="Arial"/>
                <w:sz w:val="24"/>
              </w:rPr>
            </w:pPr>
          </w:p>
          <w:p w:rsidR="000C382C" w:rsidRPr="0042226A" w:rsidRDefault="000C382C" w:rsidP="000E6B2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4440.995</w:t>
            </w:r>
          </w:p>
        </w:tc>
      </w:tr>
    </w:tbl>
    <w:p w:rsidR="000C382C" w:rsidRDefault="000C382C" w:rsidP="000C382C">
      <w:pPr>
        <w:rPr>
          <w:rFonts w:ascii="Arial" w:hAnsi="Arial" w:cs="Arial"/>
          <w:sz w:val="24"/>
        </w:rPr>
      </w:pPr>
    </w:p>
    <w:p w:rsidR="000C382C" w:rsidRDefault="000C382C" w:rsidP="00781F83">
      <w:pPr>
        <w:spacing w:line="360" w:lineRule="auto"/>
        <w:jc w:val="both"/>
        <w:rPr>
          <w:rFonts w:ascii="Arial" w:hAnsi="Arial" w:cs="Arial"/>
          <w:sz w:val="24"/>
        </w:rPr>
      </w:pPr>
    </w:p>
    <w:p w:rsidR="000C382C" w:rsidRDefault="000C382C" w:rsidP="00781F83">
      <w:pPr>
        <w:spacing w:line="360" w:lineRule="auto"/>
        <w:jc w:val="both"/>
        <w:rPr>
          <w:rFonts w:ascii="Arial" w:hAnsi="Arial" w:cs="Arial"/>
          <w:sz w:val="24"/>
        </w:rPr>
      </w:pPr>
    </w:p>
    <w:p w:rsidR="000C382C" w:rsidRDefault="000C382C" w:rsidP="00781F83">
      <w:pPr>
        <w:spacing w:line="360" w:lineRule="auto"/>
        <w:jc w:val="both"/>
        <w:rPr>
          <w:rFonts w:ascii="Arial" w:hAnsi="Arial" w:cs="Arial"/>
          <w:sz w:val="24"/>
        </w:rPr>
      </w:pPr>
    </w:p>
    <w:p w:rsidR="000C382C" w:rsidRDefault="000C382C" w:rsidP="00781F83">
      <w:pPr>
        <w:spacing w:line="360" w:lineRule="auto"/>
        <w:jc w:val="both"/>
        <w:rPr>
          <w:rFonts w:ascii="Arial" w:hAnsi="Arial" w:cs="Arial"/>
          <w:sz w:val="24"/>
        </w:rPr>
      </w:pPr>
    </w:p>
    <w:p w:rsidR="00781F83" w:rsidRDefault="00781F83" w:rsidP="00781F83">
      <w:pPr>
        <w:spacing w:line="360" w:lineRule="auto"/>
        <w:jc w:val="both"/>
        <w:rPr>
          <w:rFonts w:ascii="Arial" w:hAnsi="Arial" w:cs="Arial"/>
          <w:sz w:val="24"/>
        </w:rPr>
      </w:pPr>
      <w:r w:rsidRPr="00164760">
        <w:rPr>
          <w:rFonts w:ascii="Arial" w:hAnsi="Arial" w:cs="Arial"/>
          <w:sz w:val="24"/>
        </w:rPr>
        <w:lastRenderedPageBreak/>
        <w:t xml:space="preserve">PROBLEMA: </w:t>
      </w:r>
      <w:r>
        <w:rPr>
          <w:rFonts w:ascii="Arial" w:hAnsi="Arial" w:cs="Arial"/>
          <w:sz w:val="24"/>
        </w:rPr>
        <w:t xml:space="preserve"> Obtener </w:t>
      </w:r>
      <w:r>
        <w:rPr>
          <w:rFonts w:ascii="Arial" w:hAnsi="Arial" w:cs="Arial"/>
          <w:sz w:val="24"/>
        </w:rPr>
        <w:t>el factorial de un número dado.</w:t>
      </w:r>
    </w:p>
    <w:p w:rsidR="00781F83" w:rsidRPr="00164760" w:rsidRDefault="00781F83" w:rsidP="00781F83">
      <w:pPr>
        <w:spacing w:line="360" w:lineRule="auto"/>
        <w:jc w:val="both"/>
        <w:rPr>
          <w:rFonts w:ascii="Arial" w:hAnsi="Arial" w:cs="Arial"/>
          <w:sz w:val="24"/>
        </w:rPr>
      </w:pPr>
      <w:r w:rsidRPr="00164760">
        <w:rPr>
          <w:rFonts w:ascii="Arial" w:hAnsi="Arial" w:cs="Arial"/>
          <w:sz w:val="24"/>
        </w:rPr>
        <w:t>RESTRICCIONES: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El número debe ser entero y no puede ser negativo.</w:t>
      </w:r>
    </w:p>
    <w:p w:rsidR="00781F83" w:rsidRDefault="00781F83" w:rsidP="00781F83">
      <w:pPr>
        <w:spacing w:line="360" w:lineRule="auto"/>
        <w:jc w:val="both"/>
        <w:rPr>
          <w:rFonts w:ascii="Arial" w:hAnsi="Arial" w:cs="Arial"/>
          <w:sz w:val="24"/>
        </w:rPr>
      </w:pPr>
      <w:r w:rsidRPr="00164760">
        <w:rPr>
          <w:rFonts w:ascii="Arial" w:hAnsi="Arial" w:cs="Arial"/>
          <w:sz w:val="24"/>
        </w:rPr>
        <w:t xml:space="preserve">DATOS DE ENTRADA: </w:t>
      </w:r>
      <w:r>
        <w:rPr>
          <w:rFonts w:ascii="Arial" w:hAnsi="Arial" w:cs="Arial"/>
          <w:sz w:val="24"/>
        </w:rPr>
        <w:t>Un número entero.</w:t>
      </w:r>
    </w:p>
    <w:p w:rsidR="00781F83" w:rsidRDefault="00781F83" w:rsidP="00781F83">
      <w:pPr>
        <w:spacing w:line="360" w:lineRule="auto"/>
        <w:jc w:val="both"/>
        <w:rPr>
          <w:rFonts w:ascii="Arial" w:hAnsi="Arial" w:cs="Arial"/>
          <w:sz w:val="24"/>
        </w:rPr>
      </w:pPr>
      <w:r w:rsidRPr="00164760">
        <w:rPr>
          <w:rFonts w:ascii="Arial" w:hAnsi="Arial" w:cs="Arial"/>
          <w:sz w:val="24"/>
        </w:rPr>
        <w:t xml:space="preserve">DATOS DE SALIDA: </w:t>
      </w:r>
      <w:r w:rsidRPr="00781F83">
        <w:rPr>
          <w:rFonts w:ascii="Arial" w:hAnsi="Arial" w:cs="Arial"/>
          <w:sz w:val="24"/>
        </w:rPr>
        <w:t>La impresión del factorial del número.</w:t>
      </w:r>
    </w:p>
    <w:p w:rsidR="00781F83" w:rsidRDefault="00781F83" w:rsidP="00B047E2">
      <w:pPr>
        <w:spacing w:line="360" w:lineRule="auto"/>
        <w:jc w:val="both"/>
        <w:rPr>
          <w:rFonts w:ascii="Arial" w:hAnsi="Arial" w:cs="Arial"/>
          <w:sz w:val="24"/>
        </w:rPr>
      </w:pPr>
      <w:r w:rsidRPr="00164760">
        <w:rPr>
          <w:rFonts w:ascii="Arial" w:hAnsi="Arial" w:cs="Arial"/>
          <w:sz w:val="24"/>
        </w:rPr>
        <w:t xml:space="preserve">DOMINIO: Todos los números </w:t>
      </w:r>
      <w:r>
        <w:rPr>
          <w:rFonts w:ascii="Arial" w:hAnsi="Arial" w:cs="Arial"/>
          <w:sz w:val="24"/>
        </w:rPr>
        <w:t>naturales positivos.</w:t>
      </w:r>
    </w:p>
    <w:p w:rsidR="00B047E2" w:rsidRDefault="00B047E2" w:rsidP="00781F83">
      <w:pPr>
        <w:rPr>
          <w:rFonts w:ascii="Arial" w:hAnsi="Arial" w:cs="Arial"/>
          <w:sz w:val="24"/>
        </w:rPr>
      </w:pPr>
    </w:p>
    <w:p w:rsidR="00B047E2" w:rsidRDefault="00B047E2" w:rsidP="00781F83">
      <w:pPr>
        <w:rPr>
          <w:rFonts w:ascii="Arial" w:hAnsi="Arial" w:cs="Arial"/>
          <w:sz w:val="24"/>
        </w:rPr>
      </w:pPr>
    </w:p>
    <w:p w:rsidR="00781F83" w:rsidRDefault="00781F83" w:rsidP="00781F8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SOLUCIÓN</w:t>
      </w:r>
    </w:p>
    <w:p w:rsidR="00781F83" w:rsidRDefault="00790479" w:rsidP="00790479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Inicio</w:t>
      </w:r>
    </w:p>
    <w:p w:rsidR="00790479" w:rsidRDefault="00790479" w:rsidP="00790479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Pedir número entero positivo “A” entre 1 y 5</w:t>
      </w:r>
    </w:p>
    <w:p w:rsidR="00790479" w:rsidRDefault="00790479" w:rsidP="00790479">
      <w:pPr>
        <w:pStyle w:val="Prrafodelista"/>
        <w:numPr>
          <w:ilvl w:val="1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 el número entero es menor a 1 o mayor a 5, regresar al paso 2</w:t>
      </w:r>
    </w:p>
    <w:p w:rsidR="00790479" w:rsidRPr="00790479" w:rsidRDefault="00790479" w:rsidP="00790479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Realizar factorial </w:t>
      </w:r>
    </w:p>
    <w:p w:rsidR="00790479" w:rsidRDefault="00790479" w:rsidP="00790479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3.1   c=1; fact= 1</w:t>
      </w:r>
    </w:p>
    <w:p w:rsidR="00790479" w:rsidRDefault="00790479" w:rsidP="00790479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3.2   fact = fact * c</w:t>
      </w:r>
    </w:p>
    <w:p w:rsidR="00790479" w:rsidRDefault="00790479" w:rsidP="00790479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3.3 c=c+1</w:t>
      </w:r>
    </w:p>
    <w:p w:rsidR="00790479" w:rsidRDefault="00790479" w:rsidP="0079047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4. ¿c&gt;= A</w:t>
      </w:r>
    </w:p>
    <w:p w:rsidR="00790479" w:rsidRDefault="00790479" w:rsidP="0079047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4.1 Si c&lt;A, regresar a 3.1</w:t>
      </w:r>
    </w:p>
    <w:p w:rsidR="00790479" w:rsidRDefault="00790479" w:rsidP="0079047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4.2 Si c&gt;= A, imprime fact</w:t>
      </w:r>
    </w:p>
    <w:p w:rsidR="00790479" w:rsidRDefault="00790479" w:rsidP="0079047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5.Fin  </w:t>
      </w:r>
    </w:p>
    <w:p w:rsidR="000C382C" w:rsidRDefault="000C382C" w:rsidP="00790479">
      <w:pPr>
        <w:rPr>
          <w:rFonts w:ascii="Arial" w:hAnsi="Arial" w:cs="Arial"/>
          <w:sz w:val="24"/>
        </w:rPr>
      </w:pPr>
    </w:p>
    <w:p w:rsidR="000C382C" w:rsidRDefault="000C382C" w:rsidP="00790479">
      <w:pPr>
        <w:rPr>
          <w:rFonts w:ascii="Arial" w:hAnsi="Arial" w:cs="Arial"/>
          <w:sz w:val="24"/>
        </w:rPr>
      </w:pPr>
    </w:p>
    <w:tbl>
      <w:tblPr>
        <w:tblStyle w:val="Tablaconcuadrcula"/>
        <w:tblpPr w:leftFromText="141" w:rightFromText="141" w:vertAnchor="text" w:horzAnchor="margin" w:tblpXSpec="center" w:tblpY="-58"/>
        <w:tblW w:w="6183" w:type="pct"/>
        <w:tblLook w:val="04A0" w:firstRow="1" w:lastRow="0" w:firstColumn="1" w:lastColumn="0" w:noHBand="0" w:noVBand="1"/>
      </w:tblPr>
      <w:tblGrid>
        <w:gridCol w:w="1560"/>
        <w:gridCol w:w="1846"/>
        <w:gridCol w:w="2122"/>
        <w:gridCol w:w="2269"/>
        <w:gridCol w:w="3120"/>
      </w:tblGrid>
      <w:tr w:rsidR="00790479" w:rsidTr="00790479">
        <w:trPr>
          <w:trHeight w:val="915"/>
        </w:trPr>
        <w:tc>
          <w:tcPr>
            <w:tcW w:w="714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790479" w:rsidRDefault="00790479" w:rsidP="00790479">
            <w:pPr>
              <w:jc w:val="center"/>
              <w:rPr>
                <w:rFonts w:ascii="Arial" w:hAnsi="Arial" w:cs="Arial"/>
                <w:sz w:val="24"/>
              </w:rPr>
            </w:pPr>
          </w:p>
          <w:p w:rsidR="00790479" w:rsidRPr="00B226F7" w:rsidRDefault="00790479" w:rsidP="0079047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Iteración</w:t>
            </w:r>
          </w:p>
        </w:tc>
        <w:tc>
          <w:tcPr>
            <w:tcW w:w="845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790479" w:rsidRDefault="00790479" w:rsidP="00790479">
            <w:pPr>
              <w:rPr>
                <w:rFonts w:ascii="Arial" w:hAnsi="Arial" w:cs="Arial"/>
                <w:sz w:val="24"/>
              </w:rPr>
            </w:pPr>
          </w:p>
          <w:p w:rsidR="00790479" w:rsidRPr="00B226F7" w:rsidRDefault="00790479" w:rsidP="0079047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972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790479" w:rsidRDefault="00790479" w:rsidP="00790479">
            <w:pPr>
              <w:rPr>
                <w:rFonts w:ascii="Arial" w:hAnsi="Arial" w:cs="Arial"/>
                <w:sz w:val="24"/>
              </w:rPr>
            </w:pPr>
          </w:p>
          <w:p w:rsidR="00790479" w:rsidRPr="00790479" w:rsidRDefault="00B047E2" w:rsidP="00790479">
            <w:pPr>
              <w:ind w:firstLine="708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c</w:t>
            </w:r>
          </w:p>
        </w:tc>
        <w:tc>
          <w:tcPr>
            <w:tcW w:w="1039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790479" w:rsidRDefault="00790479" w:rsidP="00790479">
            <w:pPr>
              <w:rPr>
                <w:rFonts w:ascii="Arial" w:hAnsi="Arial" w:cs="Arial"/>
                <w:sz w:val="24"/>
              </w:rPr>
            </w:pPr>
          </w:p>
          <w:p w:rsidR="00790479" w:rsidRPr="00790479" w:rsidRDefault="00B047E2" w:rsidP="0079047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fact</w:t>
            </w:r>
          </w:p>
        </w:tc>
        <w:tc>
          <w:tcPr>
            <w:tcW w:w="1429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790479" w:rsidRDefault="00790479" w:rsidP="00790479">
            <w:pPr>
              <w:rPr>
                <w:rFonts w:ascii="Arial" w:hAnsi="Arial" w:cs="Arial"/>
                <w:sz w:val="24"/>
              </w:rPr>
            </w:pPr>
          </w:p>
          <w:p w:rsidR="00790479" w:rsidRPr="00B226F7" w:rsidRDefault="00790479" w:rsidP="0079047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Salida</w:t>
            </w:r>
          </w:p>
        </w:tc>
      </w:tr>
      <w:tr w:rsidR="00790479" w:rsidTr="00790479">
        <w:trPr>
          <w:trHeight w:val="832"/>
        </w:trPr>
        <w:tc>
          <w:tcPr>
            <w:tcW w:w="714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790479" w:rsidRDefault="00790479" w:rsidP="00790479">
            <w:pPr>
              <w:rPr>
                <w:rFonts w:ascii="Arial" w:hAnsi="Arial" w:cs="Arial"/>
                <w:sz w:val="24"/>
              </w:rPr>
            </w:pPr>
          </w:p>
          <w:p w:rsidR="00790479" w:rsidRPr="00B226F7" w:rsidRDefault="00790479" w:rsidP="0079047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45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790479" w:rsidRDefault="00790479" w:rsidP="00790479">
            <w:pPr>
              <w:rPr>
                <w:rFonts w:ascii="Arial" w:hAnsi="Arial" w:cs="Arial"/>
                <w:sz w:val="24"/>
              </w:rPr>
            </w:pPr>
          </w:p>
          <w:p w:rsidR="00790479" w:rsidRPr="0042226A" w:rsidRDefault="00790479" w:rsidP="0079047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972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B047E2" w:rsidRDefault="00B047E2" w:rsidP="00790479">
            <w:pPr>
              <w:rPr>
                <w:rFonts w:ascii="Arial" w:hAnsi="Arial" w:cs="Arial"/>
                <w:sz w:val="24"/>
              </w:rPr>
            </w:pPr>
          </w:p>
          <w:p w:rsidR="00790479" w:rsidRPr="00B047E2" w:rsidRDefault="00B047E2" w:rsidP="00B047E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039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B047E2" w:rsidRDefault="00B047E2" w:rsidP="00790479">
            <w:pPr>
              <w:rPr>
                <w:rFonts w:ascii="Arial" w:hAnsi="Arial" w:cs="Arial"/>
                <w:sz w:val="24"/>
              </w:rPr>
            </w:pPr>
          </w:p>
          <w:p w:rsidR="00790479" w:rsidRPr="00B047E2" w:rsidRDefault="00B047E2" w:rsidP="00B047E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429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B047E2" w:rsidRDefault="00B047E2" w:rsidP="00790479">
            <w:pPr>
              <w:rPr>
                <w:rFonts w:ascii="Arial" w:hAnsi="Arial" w:cs="Arial"/>
                <w:sz w:val="24"/>
              </w:rPr>
            </w:pPr>
          </w:p>
          <w:p w:rsidR="00790479" w:rsidRPr="00B047E2" w:rsidRDefault="00B047E2" w:rsidP="00B047E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factorial de 1= 1</w:t>
            </w:r>
          </w:p>
        </w:tc>
      </w:tr>
    </w:tbl>
    <w:p w:rsidR="00B047E2" w:rsidRDefault="00B047E2" w:rsidP="00B226F7">
      <w:pPr>
        <w:rPr>
          <w:rFonts w:ascii="Arial" w:hAnsi="Arial" w:cs="Arial"/>
          <w:sz w:val="24"/>
        </w:rPr>
      </w:pPr>
    </w:p>
    <w:tbl>
      <w:tblPr>
        <w:tblStyle w:val="Tablaconcuadrcula"/>
        <w:tblpPr w:leftFromText="141" w:rightFromText="141" w:vertAnchor="text" w:horzAnchor="margin" w:tblpXSpec="center" w:tblpY="-58"/>
        <w:tblW w:w="6099" w:type="pct"/>
        <w:tblLook w:val="04A0" w:firstRow="1" w:lastRow="0" w:firstColumn="1" w:lastColumn="0" w:noHBand="0" w:noVBand="1"/>
      </w:tblPr>
      <w:tblGrid>
        <w:gridCol w:w="1513"/>
        <w:gridCol w:w="1790"/>
        <w:gridCol w:w="2059"/>
        <w:gridCol w:w="2201"/>
        <w:gridCol w:w="3205"/>
      </w:tblGrid>
      <w:tr w:rsidR="00B047E2" w:rsidRPr="00B226F7" w:rsidTr="00B047E2">
        <w:trPr>
          <w:trHeight w:val="866"/>
        </w:trPr>
        <w:tc>
          <w:tcPr>
            <w:tcW w:w="703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B047E2" w:rsidRDefault="00B047E2" w:rsidP="000E6B2F">
            <w:pPr>
              <w:jc w:val="center"/>
              <w:rPr>
                <w:rFonts w:ascii="Arial" w:hAnsi="Arial" w:cs="Arial"/>
                <w:sz w:val="24"/>
              </w:rPr>
            </w:pPr>
          </w:p>
          <w:p w:rsidR="00B047E2" w:rsidRPr="00B226F7" w:rsidRDefault="00B047E2" w:rsidP="000E6B2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Iteración</w:t>
            </w:r>
          </w:p>
        </w:tc>
        <w:tc>
          <w:tcPr>
            <w:tcW w:w="831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B047E2" w:rsidRDefault="00B047E2" w:rsidP="000E6B2F">
            <w:pPr>
              <w:rPr>
                <w:rFonts w:ascii="Arial" w:hAnsi="Arial" w:cs="Arial"/>
                <w:sz w:val="24"/>
              </w:rPr>
            </w:pPr>
          </w:p>
          <w:p w:rsidR="00B047E2" w:rsidRPr="00B226F7" w:rsidRDefault="00B047E2" w:rsidP="000E6B2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956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B047E2" w:rsidRDefault="00B047E2" w:rsidP="000E6B2F">
            <w:pPr>
              <w:rPr>
                <w:rFonts w:ascii="Arial" w:hAnsi="Arial" w:cs="Arial"/>
                <w:sz w:val="24"/>
              </w:rPr>
            </w:pPr>
          </w:p>
          <w:p w:rsidR="00B047E2" w:rsidRPr="00790479" w:rsidRDefault="00B047E2" w:rsidP="000E6B2F">
            <w:pPr>
              <w:ind w:firstLine="708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</w:t>
            </w:r>
            <w:r>
              <w:rPr>
                <w:rFonts w:ascii="Arial" w:hAnsi="Arial" w:cs="Arial"/>
                <w:sz w:val="24"/>
              </w:rPr>
              <w:t>fact</w:t>
            </w:r>
          </w:p>
        </w:tc>
        <w:tc>
          <w:tcPr>
            <w:tcW w:w="1022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B047E2" w:rsidRDefault="00B047E2" w:rsidP="000E6B2F">
            <w:pPr>
              <w:rPr>
                <w:rFonts w:ascii="Arial" w:hAnsi="Arial" w:cs="Arial"/>
                <w:sz w:val="24"/>
              </w:rPr>
            </w:pPr>
          </w:p>
          <w:p w:rsidR="00B047E2" w:rsidRPr="00790479" w:rsidRDefault="00B047E2" w:rsidP="000E6B2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</w:t>
            </w:r>
          </w:p>
        </w:tc>
        <w:tc>
          <w:tcPr>
            <w:tcW w:w="1489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B047E2" w:rsidRDefault="00B047E2" w:rsidP="000E6B2F">
            <w:pPr>
              <w:rPr>
                <w:rFonts w:ascii="Arial" w:hAnsi="Arial" w:cs="Arial"/>
                <w:sz w:val="24"/>
              </w:rPr>
            </w:pPr>
          </w:p>
          <w:p w:rsidR="00B047E2" w:rsidRPr="00B226F7" w:rsidRDefault="00B047E2" w:rsidP="000E6B2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Salida</w:t>
            </w:r>
          </w:p>
        </w:tc>
      </w:tr>
      <w:tr w:rsidR="00B047E2" w:rsidRPr="00B047E2" w:rsidTr="00B047E2">
        <w:trPr>
          <w:trHeight w:val="788"/>
        </w:trPr>
        <w:tc>
          <w:tcPr>
            <w:tcW w:w="703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B047E2" w:rsidRDefault="00B047E2" w:rsidP="000E6B2F">
            <w:pPr>
              <w:rPr>
                <w:rFonts w:ascii="Arial" w:hAnsi="Arial" w:cs="Arial"/>
                <w:sz w:val="24"/>
              </w:rPr>
            </w:pPr>
          </w:p>
          <w:p w:rsidR="00B047E2" w:rsidRPr="00B226F7" w:rsidRDefault="00B047E2" w:rsidP="000E6B2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31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B047E2" w:rsidRDefault="00B047E2" w:rsidP="000E6B2F">
            <w:pPr>
              <w:rPr>
                <w:rFonts w:ascii="Arial" w:hAnsi="Arial" w:cs="Arial"/>
                <w:sz w:val="24"/>
              </w:rPr>
            </w:pPr>
          </w:p>
          <w:p w:rsidR="00B047E2" w:rsidRPr="0042226A" w:rsidRDefault="00B047E2" w:rsidP="000E6B2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956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B047E2" w:rsidRDefault="00B047E2" w:rsidP="000E6B2F">
            <w:pPr>
              <w:rPr>
                <w:rFonts w:ascii="Arial" w:hAnsi="Arial" w:cs="Arial"/>
                <w:sz w:val="24"/>
              </w:rPr>
            </w:pPr>
          </w:p>
          <w:p w:rsidR="00B047E2" w:rsidRPr="00B047E2" w:rsidRDefault="00B047E2" w:rsidP="000E6B2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022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B047E2" w:rsidRDefault="00B047E2" w:rsidP="000E6B2F">
            <w:pPr>
              <w:rPr>
                <w:rFonts w:ascii="Arial" w:hAnsi="Arial" w:cs="Arial"/>
                <w:sz w:val="24"/>
              </w:rPr>
            </w:pPr>
          </w:p>
          <w:p w:rsidR="00B047E2" w:rsidRPr="00B047E2" w:rsidRDefault="00B047E2" w:rsidP="000E6B2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489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B047E2" w:rsidRDefault="00B047E2" w:rsidP="000E6B2F">
            <w:pPr>
              <w:rPr>
                <w:rFonts w:ascii="Arial" w:hAnsi="Arial" w:cs="Arial"/>
                <w:sz w:val="24"/>
              </w:rPr>
            </w:pPr>
          </w:p>
          <w:p w:rsidR="00B047E2" w:rsidRPr="00B047E2" w:rsidRDefault="00B047E2" w:rsidP="000E6B2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B047E2" w:rsidRPr="00B047E2" w:rsidTr="00B047E2">
        <w:trPr>
          <w:trHeight w:val="575"/>
        </w:trPr>
        <w:tc>
          <w:tcPr>
            <w:tcW w:w="703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B047E2" w:rsidRDefault="00B047E2" w:rsidP="00B047E2">
            <w:pPr>
              <w:jc w:val="center"/>
              <w:rPr>
                <w:rFonts w:ascii="Arial" w:hAnsi="Arial" w:cs="Arial"/>
                <w:sz w:val="24"/>
              </w:rPr>
            </w:pPr>
          </w:p>
          <w:p w:rsidR="00B047E2" w:rsidRDefault="00B047E2" w:rsidP="00B047E2">
            <w:pPr>
              <w:rPr>
                <w:rFonts w:ascii="Arial" w:hAnsi="Arial" w:cs="Arial"/>
                <w:sz w:val="24"/>
              </w:rPr>
            </w:pPr>
          </w:p>
          <w:p w:rsidR="00B047E2" w:rsidRPr="00B047E2" w:rsidRDefault="00B047E2" w:rsidP="00B047E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831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B047E2" w:rsidRDefault="00B047E2" w:rsidP="000E6B2F">
            <w:pPr>
              <w:rPr>
                <w:rFonts w:ascii="Arial" w:hAnsi="Arial" w:cs="Arial"/>
                <w:sz w:val="24"/>
              </w:rPr>
            </w:pPr>
          </w:p>
          <w:p w:rsidR="00B047E2" w:rsidRDefault="00B047E2" w:rsidP="00B047E2">
            <w:pPr>
              <w:rPr>
                <w:rFonts w:ascii="Arial" w:hAnsi="Arial" w:cs="Arial"/>
                <w:sz w:val="24"/>
              </w:rPr>
            </w:pPr>
          </w:p>
          <w:p w:rsidR="00B047E2" w:rsidRPr="00B047E2" w:rsidRDefault="00B047E2" w:rsidP="00B047E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956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B047E2" w:rsidRDefault="00B047E2" w:rsidP="000E6B2F">
            <w:pPr>
              <w:rPr>
                <w:rFonts w:ascii="Arial" w:hAnsi="Arial" w:cs="Arial"/>
                <w:sz w:val="24"/>
              </w:rPr>
            </w:pPr>
          </w:p>
          <w:p w:rsidR="00B047E2" w:rsidRDefault="00B047E2" w:rsidP="00B047E2">
            <w:pPr>
              <w:rPr>
                <w:rFonts w:ascii="Arial" w:hAnsi="Arial" w:cs="Arial"/>
                <w:sz w:val="24"/>
              </w:rPr>
            </w:pPr>
          </w:p>
          <w:p w:rsidR="00B047E2" w:rsidRPr="00B047E2" w:rsidRDefault="00B047E2" w:rsidP="00B047E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022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B047E2" w:rsidRDefault="00B047E2" w:rsidP="000E6B2F">
            <w:pPr>
              <w:rPr>
                <w:rFonts w:ascii="Arial" w:hAnsi="Arial" w:cs="Arial"/>
                <w:sz w:val="24"/>
              </w:rPr>
            </w:pPr>
          </w:p>
          <w:p w:rsidR="00B047E2" w:rsidRDefault="00B047E2" w:rsidP="00B047E2">
            <w:pPr>
              <w:rPr>
                <w:rFonts w:ascii="Arial" w:hAnsi="Arial" w:cs="Arial"/>
                <w:sz w:val="24"/>
              </w:rPr>
            </w:pPr>
          </w:p>
          <w:p w:rsidR="00B047E2" w:rsidRPr="00B047E2" w:rsidRDefault="00B047E2" w:rsidP="00B047E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1489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B047E2" w:rsidRDefault="00B047E2" w:rsidP="000E6B2F">
            <w:pPr>
              <w:rPr>
                <w:rFonts w:ascii="Arial" w:hAnsi="Arial" w:cs="Arial"/>
                <w:sz w:val="24"/>
              </w:rPr>
            </w:pPr>
          </w:p>
          <w:p w:rsidR="00B047E2" w:rsidRDefault="00B047E2" w:rsidP="00B047E2">
            <w:pPr>
              <w:rPr>
                <w:rFonts w:ascii="Arial" w:hAnsi="Arial" w:cs="Arial"/>
                <w:sz w:val="24"/>
              </w:rPr>
            </w:pPr>
          </w:p>
          <w:p w:rsidR="00B047E2" w:rsidRPr="00B047E2" w:rsidRDefault="00B047E2" w:rsidP="00B047E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B047E2" w:rsidRPr="00B047E2" w:rsidTr="00B047E2">
        <w:trPr>
          <w:trHeight w:val="889"/>
        </w:trPr>
        <w:tc>
          <w:tcPr>
            <w:tcW w:w="703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B047E2" w:rsidRDefault="00B047E2" w:rsidP="00B047E2">
            <w:pPr>
              <w:jc w:val="center"/>
              <w:rPr>
                <w:rFonts w:ascii="Arial" w:hAnsi="Arial" w:cs="Arial"/>
                <w:sz w:val="24"/>
              </w:rPr>
            </w:pPr>
          </w:p>
          <w:p w:rsidR="00B047E2" w:rsidRPr="00B047E2" w:rsidRDefault="00B047E2" w:rsidP="00B047E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831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B047E2" w:rsidRDefault="00B047E2" w:rsidP="000E6B2F">
            <w:pPr>
              <w:rPr>
                <w:rFonts w:ascii="Arial" w:hAnsi="Arial" w:cs="Arial"/>
                <w:sz w:val="24"/>
              </w:rPr>
            </w:pPr>
          </w:p>
          <w:p w:rsidR="00B047E2" w:rsidRPr="00B047E2" w:rsidRDefault="00B047E2" w:rsidP="00B047E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956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B047E2" w:rsidRDefault="00B047E2" w:rsidP="000E6B2F">
            <w:pPr>
              <w:rPr>
                <w:rFonts w:ascii="Arial" w:hAnsi="Arial" w:cs="Arial"/>
                <w:sz w:val="24"/>
              </w:rPr>
            </w:pPr>
          </w:p>
          <w:p w:rsidR="00B047E2" w:rsidRPr="00B047E2" w:rsidRDefault="00B047E2" w:rsidP="00B047E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1022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B047E2" w:rsidRDefault="00B047E2" w:rsidP="000E6B2F">
            <w:pPr>
              <w:rPr>
                <w:rFonts w:ascii="Arial" w:hAnsi="Arial" w:cs="Arial"/>
                <w:sz w:val="24"/>
              </w:rPr>
            </w:pPr>
          </w:p>
          <w:p w:rsidR="00B047E2" w:rsidRPr="00B047E2" w:rsidRDefault="00B047E2" w:rsidP="00B047E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1489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B047E2" w:rsidRDefault="00B047E2" w:rsidP="000E6B2F">
            <w:pPr>
              <w:rPr>
                <w:rFonts w:ascii="Arial" w:hAnsi="Arial" w:cs="Arial"/>
                <w:sz w:val="24"/>
              </w:rPr>
            </w:pPr>
          </w:p>
          <w:p w:rsidR="00B047E2" w:rsidRPr="00B047E2" w:rsidRDefault="00B047E2" w:rsidP="00B047E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factorial de 2 = 2</w:t>
            </w:r>
          </w:p>
        </w:tc>
      </w:tr>
    </w:tbl>
    <w:p w:rsidR="00B047E2" w:rsidRDefault="00B047E2" w:rsidP="00B047E2">
      <w:pPr>
        <w:jc w:val="both"/>
        <w:rPr>
          <w:rFonts w:ascii="Arial" w:hAnsi="Arial" w:cs="Arial"/>
          <w:sz w:val="24"/>
        </w:rPr>
      </w:pPr>
    </w:p>
    <w:tbl>
      <w:tblPr>
        <w:tblStyle w:val="Tablaconcuadrcula"/>
        <w:tblpPr w:leftFromText="141" w:rightFromText="141" w:vertAnchor="text" w:horzAnchor="margin" w:tblpXSpec="center" w:tblpY="-58"/>
        <w:tblW w:w="6099" w:type="pct"/>
        <w:tblLook w:val="04A0" w:firstRow="1" w:lastRow="0" w:firstColumn="1" w:lastColumn="0" w:noHBand="0" w:noVBand="1"/>
      </w:tblPr>
      <w:tblGrid>
        <w:gridCol w:w="1513"/>
        <w:gridCol w:w="1790"/>
        <w:gridCol w:w="2059"/>
        <w:gridCol w:w="2201"/>
        <w:gridCol w:w="3205"/>
      </w:tblGrid>
      <w:tr w:rsidR="00B047E2" w:rsidRPr="00B226F7" w:rsidTr="000E6B2F">
        <w:trPr>
          <w:trHeight w:val="866"/>
        </w:trPr>
        <w:tc>
          <w:tcPr>
            <w:tcW w:w="703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B047E2" w:rsidRDefault="00B047E2" w:rsidP="000E6B2F">
            <w:pPr>
              <w:jc w:val="center"/>
              <w:rPr>
                <w:rFonts w:ascii="Arial" w:hAnsi="Arial" w:cs="Arial"/>
                <w:sz w:val="24"/>
              </w:rPr>
            </w:pPr>
          </w:p>
          <w:p w:rsidR="00B047E2" w:rsidRPr="00B226F7" w:rsidRDefault="00B047E2" w:rsidP="000E6B2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Iteración</w:t>
            </w:r>
          </w:p>
        </w:tc>
        <w:tc>
          <w:tcPr>
            <w:tcW w:w="831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B047E2" w:rsidRDefault="00B047E2" w:rsidP="000E6B2F">
            <w:pPr>
              <w:rPr>
                <w:rFonts w:ascii="Arial" w:hAnsi="Arial" w:cs="Arial"/>
                <w:sz w:val="24"/>
              </w:rPr>
            </w:pPr>
          </w:p>
          <w:p w:rsidR="00B047E2" w:rsidRPr="00B226F7" w:rsidRDefault="00B047E2" w:rsidP="000E6B2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956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B047E2" w:rsidRDefault="00B047E2" w:rsidP="000E6B2F">
            <w:pPr>
              <w:rPr>
                <w:rFonts w:ascii="Arial" w:hAnsi="Arial" w:cs="Arial"/>
                <w:sz w:val="24"/>
              </w:rPr>
            </w:pPr>
          </w:p>
          <w:p w:rsidR="00B047E2" w:rsidRPr="00790479" w:rsidRDefault="00B047E2" w:rsidP="000E6B2F">
            <w:pPr>
              <w:ind w:firstLine="708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fact</w:t>
            </w:r>
          </w:p>
        </w:tc>
        <w:tc>
          <w:tcPr>
            <w:tcW w:w="1022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B047E2" w:rsidRDefault="00B047E2" w:rsidP="000E6B2F">
            <w:pPr>
              <w:rPr>
                <w:rFonts w:ascii="Arial" w:hAnsi="Arial" w:cs="Arial"/>
                <w:sz w:val="24"/>
              </w:rPr>
            </w:pPr>
          </w:p>
          <w:p w:rsidR="00B047E2" w:rsidRPr="00790479" w:rsidRDefault="00B047E2" w:rsidP="000E6B2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</w:t>
            </w:r>
          </w:p>
        </w:tc>
        <w:tc>
          <w:tcPr>
            <w:tcW w:w="1489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B047E2" w:rsidRDefault="00B047E2" w:rsidP="000E6B2F">
            <w:pPr>
              <w:rPr>
                <w:rFonts w:ascii="Arial" w:hAnsi="Arial" w:cs="Arial"/>
                <w:sz w:val="24"/>
              </w:rPr>
            </w:pPr>
          </w:p>
          <w:p w:rsidR="00B047E2" w:rsidRPr="00B226F7" w:rsidRDefault="00B047E2" w:rsidP="000E6B2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Salida</w:t>
            </w:r>
          </w:p>
        </w:tc>
      </w:tr>
      <w:tr w:rsidR="00B047E2" w:rsidRPr="00B047E2" w:rsidTr="000E6B2F">
        <w:trPr>
          <w:trHeight w:val="788"/>
        </w:trPr>
        <w:tc>
          <w:tcPr>
            <w:tcW w:w="703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B047E2" w:rsidRDefault="00B047E2" w:rsidP="000E6B2F">
            <w:pPr>
              <w:rPr>
                <w:rFonts w:ascii="Arial" w:hAnsi="Arial" w:cs="Arial"/>
                <w:sz w:val="24"/>
              </w:rPr>
            </w:pPr>
          </w:p>
          <w:p w:rsidR="00B047E2" w:rsidRPr="00B226F7" w:rsidRDefault="00B047E2" w:rsidP="000E6B2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31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B047E2" w:rsidRDefault="00B047E2" w:rsidP="000E6B2F">
            <w:pPr>
              <w:rPr>
                <w:rFonts w:ascii="Arial" w:hAnsi="Arial" w:cs="Arial"/>
                <w:sz w:val="24"/>
              </w:rPr>
            </w:pPr>
          </w:p>
          <w:p w:rsidR="00B047E2" w:rsidRPr="0042226A" w:rsidRDefault="00B047E2" w:rsidP="000E6B2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956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B047E2" w:rsidRDefault="00B047E2" w:rsidP="000E6B2F">
            <w:pPr>
              <w:rPr>
                <w:rFonts w:ascii="Arial" w:hAnsi="Arial" w:cs="Arial"/>
                <w:sz w:val="24"/>
              </w:rPr>
            </w:pPr>
          </w:p>
          <w:p w:rsidR="00B047E2" w:rsidRPr="00B047E2" w:rsidRDefault="00B047E2" w:rsidP="000E6B2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022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B047E2" w:rsidRDefault="00B047E2" w:rsidP="000E6B2F">
            <w:pPr>
              <w:rPr>
                <w:rFonts w:ascii="Arial" w:hAnsi="Arial" w:cs="Arial"/>
                <w:sz w:val="24"/>
              </w:rPr>
            </w:pPr>
          </w:p>
          <w:p w:rsidR="00B047E2" w:rsidRPr="00B047E2" w:rsidRDefault="00B047E2" w:rsidP="000E6B2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489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B047E2" w:rsidRDefault="00B047E2" w:rsidP="000E6B2F">
            <w:pPr>
              <w:rPr>
                <w:rFonts w:ascii="Arial" w:hAnsi="Arial" w:cs="Arial"/>
                <w:sz w:val="24"/>
              </w:rPr>
            </w:pPr>
          </w:p>
          <w:p w:rsidR="00B047E2" w:rsidRPr="00B047E2" w:rsidRDefault="00B047E2" w:rsidP="000E6B2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B047E2" w:rsidRPr="00B047E2" w:rsidTr="000E6B2F">
        <w:trPr>
          <w:trHeight w:val="575"/>
        </w:trPr>
        <w:tc>
          <w:tcPr>
            <w:tcW w:w="703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B047E2" w:rsidRDefault="00B047E2" w:rsidP="000E6B2F">
            <w:pPr>
              <w:jc w:val="center"/>
              <w:rPr>
                <w:rFonts w:ascii="Arial" w:hAnsi="Arial" w:cs="Arial"/>
                <w:sz w:val="24"/>
              </w:rPr>
            </w:pPr>
          </w:p>
          <w:p w:rsidR="00B047E2" w:rsidRPr="00B047E2" w:rsidRDefault="00B047E2" w:rsidP="00B047E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831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B047E2" w:rsidRDefault="00B047E2" w:rsidP="000E6B2F">
            <w:pPr>
              <w:rPr>
                <w:rFonts w:ascii="Arial" w:hAnsi="Arial" w:cs="Arial"/>
                <w:sz w:val="24"/>
              </w:rPr>
            </w:pPr>
          </w:p>
          <w:p w:rsidR="00B047E2" w:rsidRDefault="00B047E2" w:rsidP="00B047E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  <w:p w:rsidR="00B047E2" w:rsidRPr="00B047E2" w:rsidRDefault="00B047E2" w:rsidP="000E6B2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56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B047E2" w:rsidRDefault="00B047E2" w:rsidP="000E6B2F">
            <w:pPr>
              <w:rPr>
                <w:rFonts w:ascii="Arial" w:hAnsi="Arial" w:cs="Arial"/>
                <w:sz w:val="24"/>
              </w:rPr>
            </w:pPr>
          </w:p>
          <w:p w:rsidR="00B047E2" w:rsidRDefault="00B047E2" w:rsidP="00B047E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  <w:p w:rsidR="00B047E2" w:rsidRPr="00B047E2" w:rsidRDefault="00B047E2" w:rsidP="00B047E2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22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B047E2" w:rsidRDefault="00B047E2" w:rsidP="000E6B2F">
            <w:pPr>
              <w:rPr>
                <w:rFonts w:ascii="Arial" w:hAnsi="Arial" w:cs="Arial"/>
                <w:sz w:val="24"/>
              </w:rPr>
            </w:pPr>
          </w:p>
          <w:p w:rsidR="00B047E2" w:rsidRDefault="00B047E2" w:rsidP="00B047E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  <w:p w:rsidR="00B047E2" w:rsidRPr="00B047E2" w:rsidRDefault="00B047E2" w:rsidP="000E6B2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489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B047E2" w:rsidRDefault="00B047E2" w:rsidP="000E6B2F">
            <w:pPr>
              <w:rPr>
                <w:rFonts w:ascii="Arial" w:hAnsi="Arial" w:cs="Arial"/>
                <w:sz w:val="24"/>
              </w:rPr>
            </w:pPr>
          </w:p>
          <w:p w:rsidR="00B047E2" w:rsidRDefault="000C382C" w:rsidP="000C382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  <w:p w:rsidR="00B047E2" w:rsidRPr="00B047E2" w:rsidRDefault="00B047E2" w:rsidP="000E6B2F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B047E2" w:rsidRPr="00B047E2" w:rsidTr="00B047E2">
        <w:trPr>
          <w:trHeight w:val="888"/>
        </w:trPr>
        <w:tc>
          <w:tcPr>
            <w:tcW w:w="703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B047E2" w:rsidRDefault="00B047E2" w:rsidP="000E6B2F">
            <w:pPr>
              <w:jc w:val="center"/>
              <w:rPr>
                <w:rFonts w:ascii="Arial" w:hAnsi="Arial" w:cs="Arial"/>
                <w:sz w:val="24"/>
              </w:rPr>
            </w:pPr>
          </w:p>
          <w:p w:rsidR="00B047E2" w:rsidRPr="00B047E2" w:rsidRDefault="00B047E2" w:rsidP="00B047E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831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B047E2" w:rsidRDefault="00B047E2" w:rsidP="000E6B2F">
            <w:pPr>
              <w:rPr>
                <w:rFonts w:ascii="Arial" w:hAnsi="Arial" w:cs="Arial"/>
                <w:sz w:val="24"/>
              </w:rPr>
            </w:pPr>
          </w:p>
          <w:p w:rsidR="00B047E2" w:rsidRPr="00B047E2" w:rsidRDefault="00B047E2" w:rsidP="00B047E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956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B047E2" w:rsidRDefault="00B047E2" w:rsidP="000E6B2F">
            <w:pPr>
              <w:rPr>
                <w:rFonts w:ascii="Arial" w:hAnsi="Arial" w:cs="Arial"/>
                <w:sz w:val="24"/>
              </w:rPr>
            </w:pPr>
          </w:p>
          <w:p w:rsidR="00B047E2" w:rsidRPr="00B047E2" w:rsidRDefault="00B047E2" w:rsidP="00B047E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1022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B047E2" w:rsidRDefault="00B047E2" w:rsidP="000E6B2F">
            <w:pPr>
              <w:rPr>
                <w:rFonts w:ascii="Arial" w:hAnsi="Arial" w:cs="Arial"/>
                <w:sz w:val="24"/>
              </w:rPr>
            </w:pPr>
          </w:p>
          <w:p w:rsidR="00B047E2" w:rsidRPr="00B047E2" w:rsidRDefault="00B047E2" w:rsidP="00B047E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1489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B047E2" w:rsidRDefault="00B047E2" w:rsidP="000E6B2F">
            <w:pPr>
              <w:rPr>
                <w:rFonts w:ascii="Arial" w:hAnsi="Arial" w:cs="Arial"/>
                <w:sz w:val="24"/>
              </w:rPr>
            </w:pPr>
          </w:p>
          <w:p w:rsidR="00B047E2" w:rsidRPr="00B047E2" w:rsidRDefault="00B047E2" w:rsidP="00B047E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B047E2" w:rsidRPr="00B047E2" w:rsidTr="000E6B2F">
        <w:trPr>
          <w:trHeight w:val="889"/>
        </w:trPr>
        <w:tc>
          <w:tcPr>
            <w:tcW w:w="703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B047E2" w:rsidRDefault="00B047E2" w:rsidP="000E6B2F">
            <w:pPr>
              <w:jc w:val="center"/>
              <w:rPr>
                <w:rFonts w:ascii="Arial" w:hAnsi="Arial" w:cs="Arial"/>
                <w:sz w:val="24"/>
              </w:rPr>
            </w:pPr>
          </w:p>
          <w:p w:rsidR="00B047E2" w:rsidRPr="00B047E2" w:rsidRDefault="00B047E2" w:rsidP="000E6B2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831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B047E2" w:rsidRDefault="00B047E2" w:rsidP="000E6B2F">
            <w:pPr>
              <w:rPr>
                <w:rFonts w:ascii="Arial" w:hAnsi="Arial" w:cs="Arial"/>
                <w:sz w:val="24"/>
              </w:rPr>
            </w:pPr>
          </w:p>
          <w:p w:rsidR="00B047E2" w:rsidRPr="00B047E2" w:rsidRDefault="00B047E2" w:rsidP="000E6B2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956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B047E2" w:rsidRDefault="00B047E2" w:rsidP="000E6B2F">
            <w:pPr>
              <w:rPr>
                <w:rFonts w:ascii="Arial" w:hAnsi="Arial" w:cs="Arial"/>
                <w:sz w:val="24"/>
              </w:rPr>
            </w:pPr>
          </w:p>
          <w:p w:rsidR="00B047E2" w:rsidRPr="00B047E2" w:rsidRDefault="00B047E2" w:rsidP="000E6B2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1022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B047E2" w:rsidRDefault="00B047E2" w:rsidP="000E6B2F">
            <w:pPr>
              <w:rPr>
                <w:rFonts w:ascii="Arial" w:hAnsi="Arial" w:cs="Arial"/>
                <w:sz w:val="24"/>
              </w:rPr>
            </w:pPr>
          </w:p>
          <w:p w:rsidR="00B047E2" w:rsidRPr="00B047E2" w:rsidRDefault="00B047E2" w:rsidP="000E6B2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1489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E7E6E6" w:themeFill="background2"/>
          </w:tcPr>
          <w:p w:rsidR="00B047E2" w:rsidRDefault="00B047E2" w:rsidP="000E6B2F">
            <w:pPr>
              <w:rPr>
                <w:rFonts w:ascii="Arial" w:hAnsi="Arial" w:cs="Arial"/>
                <w:sz w:val="24"/>
              </w:rPr>
            </w:pPr>
          </w:p>
          <w:p w:rsidR="00B047E2" w:rsidRPr="00B047E2" w:rsidRDefault="00B047E2" w:rsidP="000E6B2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factorial de </w:t>
            </w:r>
            <w:r>
              <w:rPr>
                <w:rFonts w:ascii="Arial" w:hAnsi="Arial" w:cs="Arial"/>
                <w:sz w:val="24"/>
              </w:rPr>
              <w:t>3</w:t>
            </w:r>
            <w:r>
              <w:rPr>
                <w:rFonts w:ascii="Arial" w:hAnsi="Arial" w:cs="Arial"/>
                <w:sz w:val="24"/>
              </w:rPr>
              <w:t xml:space="preserve"> = </w:t>
            </w:r>
            <w:r>
              <w:rPr>
                <w:rFonts w:ascii="Arial" w:hAnsi="Arial" w:cs="Arial"/>
                <w:sz w:val="24"/>
              </w:rPr>
              <w:t>6</w:t>
            </w:r>
          </w:p>
        </w:tc>
      </w:tr>
    </w:tbl>
    <w:p w:rsidR="00B047E2" w:rsidRDefault="00B047E2" w:rsidP="002A19FB">
      <w:pPr>
        <w:jc w:val="both"/>
        <w:rPr>
          <w:rFonts w:ascii="Arial" w:hAnsi="Arial" w:cs="Arial"/>
          <w:sz w:val="24"/>
        </w:rPr>
      </w:pPr>
    </w:p>
    <w:p w:rsidR="002A19FB" w:rsidRDefault="002A19FB" w:rsidP="002A19FB">
      <w:pPr>
        <w:jc w:val="both"/>
        <w:rPr>
          <w:rFonts w:ascii="Arial" w:hAnsi="Arial" w:cs="Arial"/>
          <w:sz w:val="24"/>
        </w:rPr>
      </w:pPr>
    </w:p>
    <w:p w:rsidR="002A19FB" w:rsidRDefault="002A19FB" w:rsidP="002A19FB">
      <w:pPr>
        <w:pStyle w:val="Ttulo1"/>
      </w:pPr>
      <w:r>
        <w:t>Conclusión</w:t>
      </w:r>
    </w:p>
    <w:p w:rsidR="002A19FB" w:rsidRDefault="002A19FB" w:rsidP="002A19FB"/>
    <w:p w:rsidR="002A19FB" w:rsidRPr="002A19FB" w:rsidRDefault="002A19FB" w:rsidP="002A19FB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 haber trabajado previamente en teoría con distintos algoritmos, se llegó a esta práctica con conocimientos previos de cómo elaborarlos, realizando sus diseños y comprobando mediante software que funcionaran correctamente; se identificaron los datos de entrada y salida de cada uno de los problemas planteados. Se conocieron conceptos básicos como “iteración” y como aplicarlos en problemas de programación.</w:t>
      </w:r>
    </w:p>
    <w:sectPr w:rsidR="002A19FB" w:rsidRPr="002A19FB" w:rsidSect="00164760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12299"/>
    <w:multiLevelType w:val="hybridMultilevel"/>
    <w:tmpl w:val="BABC4A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C3771"/>
    <w:multiLevelType w:val="hybridMultilevel"/>
    <w:tmpl w:val="BABC4A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46332"/>
    <w:multiLevelType w:val="multilevel"/>
    <w:tmpl w:val="DFC41E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4C5C18FA"/>
    <w:multiLevelType w:val="hybridMultilevel"/>
    <w:tmpl w:val="BABC4A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DF044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760"/>
    <w:rsid w:val="000C382C"/>
    <w:rsid w:val="00164760"/>
    <w:rsid w:val="0017273E"/>
    <w:rsid w:val="002A19FB"/>
    <w:rsid w:val="0042226A"/>
    <w:rsid w:val="00781F83"/>
    <w:rsid w:val="00790479"/>
    <w:rsid w:val="009467A8"/>
    <w:rsid w:val="00B047E2"/>
    <w:rsid w:val="00B226F7"/>
    <w:rsid w:val="00B8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74ED5"/>
  <w15:chartTrackingRefBased/>
  <w15:docId w15:val="{C3D111CE-4688-4A99-B025-042C14665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47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47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226F7"/>
    <w:pPr>
      <w:ind w:left="720"/>
      <w:contextualSpacing/>
    </w:pPr>
  </w:style>
  <w:style w:type="table" w:styleId="Tablaconcuadrcula">
    <w:name w:val="Table Grid"/>
    <w:basedOn w:val="Tablanormal"/>
    <w:uiPriority w:val="39"/>
    <w:rsid w:val="00B22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2C1E6-0A6A-4E52-9BA7-AF16529A3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6</Pages>
  <Words>574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DELFINO NUÑEZ</dc:creator>
  <cp:keywords/>
  <dc:description/>
  <cp:lastModifiedBy>FRANCISCO JAVIER DELFINO NUÑEZ</cp:lastModifiedBy>
  <cp:revision>1</cp:revision>
  <dcterms:created xsi:type="dcterms:W3CDTF">2019-03-02T15:49:00Z</dcterms:created>
  <dcterms:modified xsi:type="dcterms:W3CDTF">2019-03-02T19:12:00Z</dcterms:modified>
</cp:coreProperties>
</file>